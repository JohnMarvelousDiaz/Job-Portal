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1"/>
        <w:tblOverlap w:val="never"/>
        <w:tblW w:w="499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"/>
        <w:gridCol w:w="1677"/>
        <w:gridCol w:w="1790"/>
        <w:gridCol w:w="438"/>
        <w:gridCol w:w="3556"/>
        <w:gridCol w:w="2790"/>
      </w:tblGrid>
      <w:tr w:rsidR="00CC795C" w:rsidRPr="004B4147" w14:paraId="55DB7A7A" w14:textId="77777777" w:rsidTr="00F32738">
        <w:trPr>
          <w:trHeight w:val="1135"/>
        </w:trPr>
        <w:tc>
          <w:tcPr>
            <w:tcW w:w="2156" w:type="dxa"/>
            <w:gridSpan w:val="2"/>
          </w:tcPr>
          <w:p w14:paraId="5F3952D7" w14:textId="370E3C5C" w:rsidR="002C3EFB" w:rsidRPr="004B4147" w:rsidRDefault="00F32738" w:rsidP="00CC795C">
            <w:pPr>
              <w:pStyle w:val="Logo"/>
              <w:jc w:val="both"/>
            </w:pPr>
            <w:r>
              <w:rPr>
                <w:noProof/>
                <w:lang w:val="en-PH" w:eastAsia="en-PH"/>
              </w:rPr>
              <w:drawing>
                <wp:anchor distT="0" distB="0" distL="114300" distR="114300" simplePos="0" relativeHeight="251658240" behindDoc="0" locked="0" layoutInCell="1" allowOverlap="1" wp14:anchorId="1E96B13A" wp14:editId="2964368A">
                  <wp:simplePos x="0" y="0"/>
                  <wp:positionH relativeFrom="column">
                    <wp:posOffset>-380744</wp:posOffset>
                  </wp:positionH>
                  <wp:positionV relativeFrom="paragraph">
                    <wp:posOffset>-274523</wp:posOffset>
                  </wp:positionV>
                  <wp:extent cx="1613647" cy="1613647"/>
                  <wp:effectExtent l="95250" t="76200" r="100965" b="92011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del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647" cy="1613647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627" w:type="dxa"/>
            <w:gridSpan w:val="4"/>
            <w:tcBorders>
              <w:bottom w:val="single" w:sz="4" w:space="0" w:color="FFFFFF" w:themeColor="background1"/>
            </w:tcBorders>
          </w:tcPr>
          <w:p w14:paraId="6F98D976" w14:textId="0D046456" w:rsidR="002C3EFB" w:rsidRPr="00F32738" w:rsidRDefault="00F32738" w:rsidP="00F32738">
            <w:pPr>
              <w:pStyle w:val="Subtitle"/>
              <w:jc w:val="center"/>
              <w:rPr>
                <w:rFonts w:cs="Times New Roman"/>
                <w:sz w:val="72"/>
                <w:szCs w:val="44"/>
              </w:rPr>
            </w:pPr>
            <w:proofErr w:type="spellStart"/>
            <w:r w:rsidRPr="00F32738">
              <w:rPr>
                <w:rFonts w:cs="Times New Roman"/>
                <w:sz w:val="72"/>
                <w:szCs w:val="44"/>
              </w:rPr>
              <w:t>Galman</w:t>
            </w:r>
            <w:proofErr w:type="spellEnd"/>
            <w:r w:rsidR="002C3EFB" w:rsidRPr="00F32738">
              <w:rPr>
                <w:rFonts w:cs="Times New Roman"/>
                <w:sz w:val="72"/>
                <w:szCs w:val="96"/>
              </w:rPr>
              <w:t>,</w:t>
            </w:r>
            <w:r w:rsidR="002C3EFB" w:rsidRPr="00F32738">
              <w:rPr>
                <w:rFonts w:cs="Times New Roman"/>
                <w:sz w:val="72"/>
                <w:szCs w:val="44"/>
              </w:rPr>
              <w:t xml:space="preserve"> </w:t>
            </w:r>
            <w:proofErr w:type="spellStart"/>
            <w:r w:rsidRPr="00F32738">
              <w:rPr>
                <w:rFonts w:cs="Times New Roman"/>
                <w:sz w:val="72"/>
                <w:szCs w:val="44"/>
              </w:rPr>
              <w:t>Madel</w:t>
            </w:r>
            <w:proofErr w:type="spellEnd"/>
            <w:r w:rsidR="002C3EFB" w:rsidRPr="00F32738">
              <w:rPr>
                <w:rFonts w:cs="Times New Roman"/>
                <w:sz w:val="72"/>
                <w:szCs w:val="44"/>
              </w:rPr>
              <w:t xml:space="preserve"> </w:t>
            </w:r>
            <w:proofErr w:type="spellStart"/>
            <w:r w:rsidRPr="00F32738">
              <w:rPr>
                <w:rFonts w:cs="Times New Roman"/>
                <w:sz w:val="72"/>
                <w:szCs w:val="44"/>
              </w:rPr>
              <w:t>Viray</w:t>
            </w:r>
            <w:proofErr w:type="spellEnd"/>
          </w:p>
        </w:tc>
      </w:tr>
      <w:tr w:rsidR="00CC795C" w:rsidRPr="004B4147" w14:paraId="7D992FE3" w14:textId="77777777" w:rsidTr="002C3EFB">
        <w:trPr>
          <w:gridAfter w:val="4"/>
          <w:wAfter w:w="8627" w:type="dxa"/>
          <w:trHeight w:val="361"/>
        </w:trPr>
        <w:tc>
          <w:tcPr>
            <w:tcW w:w="2156" w:type="dxa"/>
            <w:gridSpan w:val="2"/>
          </w:tcPr>
          <w:p w14:paraId="5FF688D7" w14:textId="3CAFD651" w:rsidR="002C3EFB" w:rsidRPr="004B4147" w:rsidRDefault="002C3EFB" w:rsidP="00CC795C">
            <w:pPr>
              <w:jc w:val="both"/>
            </w:pPr>
          </w:p>
        </w:tc>
      </w:tr>
      <w:tr w:rsidR="00CC795C" w:rsidRPr="004B4147" w14:paraId="1CF1BD37" w14:textId="77777777" w:rsidTr="002C3EFB">
        <w:trPr>
          <w:trHeight w:val="619"/>
        </w:trPr>
        <w:tc>
          <w:tcPr>
            <w:tcW w:w="2156" w:type="dxa"/>
            <w:gridSpan w:val="2"/>
          </w:tcPr>
          <w:p w14:paraId="78CF005C" w14:textId="77777777" w:rsidR="002C3EFB" w:rsidRPr="004B4147" w:rsidRDefault="002C3EFB" w:rsidP="00CC795C">
            <w:pPr>
              <w:jc w:val="both"/>
            </w:pPr>
          </w:p>
        </w:tc>
        <w:tc>
          <w:tcPr>
            <w:tcW w:w="8627" w:type="dxa"/>
            <w:gridSpan w:val="4"/>
          </w:tcPr>
          <w:p w14:paraId="384DD504" w14:textId="77777777" w:rsidR="002C3EFB" w:rsidRDefault="002C3EFB" w:rsidP="00CC795C">
            <w:pPr>
              <w:pStyle w:val="Jobtitle"/>
              <w:jc w:val="both"/>
            </w:pPr>
          </w:p>
        </w:tc>
      </w:tr>
      <w:tr w:rsidR="00CC795C" w:rsidRPr="00997E86" w14:paraId="7DCDDF77" w14:textId="77777777" w:rsidTr="002C3EFB">
        <w:trPr>
          <w:trHeight w:val="361"/>
        </w:trPr>
        <w:tc>
          <w:tcPr>
            <w:tcW w:w="539" w:type="dxa"/>
            <w:vAlign w:val="center"/>
          </w:tcPr>
          <w:p w14:paraId="00F4BAC1" w14:textId="77777777" w:rsidR="002C3EFB" w:rsidRPr="00997E86" w:rsidRDefault="002C3EFB" w:rsidP="00CC795C">
            <w:pPr>
              <w:pStyle w:val="Contact"/>
              <w:jc w:val="both"/>
            </w:pPr>
            <w:r>
              <w:rPr>
                <w:noProof/>
                <w:lang w:val="en-PH" w:eastAsia="en-PH"/>
              </w:rPr>
              <mc:AlternateContent>
                <mc:Choice Requires="wpg">
                  <w:drawing>
                    <wp:inline distT="0" distB="0" distL="0" distR="0" wp14:anchorId="044D1626" wp14:editId="1C57623C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7A54E76C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3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25" w:type="dxa"/>
            <w:gridSpan w:val="2"/>
            <w:vAlign w:val="center"/>
          </w:tcPr>
          <w:p w14:paraId="47AD3470" w14:textId="1EFE475B" w:rsidR="002C3EFB" w:rsidRPr="002C3EFB" w:rsidRDefault="00F32738" w:rsidP="00CC795C">
            <w:pPr>
              <w:pStyle w:val="Contact"/>
              <w:jc w:val="both"/>
              <w:rPr>
                <w:szCs w:val="22"/>
              </w:rPr>
            </w:pPr>
            <w:r>
              <w:rPr>
                <w:rFonts w:cs="Calibri"/>
                <w:szCs w:val="22"/>
              </w:rPr>
              <w:t>09559117312</w:t>
            </w:r>
          </w:p>
        </w:tc>
        <w:tc>
          <w:tcPr>
            <w:tcW w:w="449" w:type="dxa"/>
          </w:tcPr>
          <w:p w14:paraId="5AC17A9D" w14:textId="77777777" w:rsidR="002C3EFB" w:rsidRPr="00997E86" w:rsidRDefault="002C3EFB" w:rsidP="00CC795C">
            <w:pPr>
              <w:jc w:val="both"/>
            </w:pPr>
          </w:p>
        </w:tc>
        <w:tc>
          <w:tcPr>
            <w:tcW w:w="6470" w:type="dxa"/>
            <w:gridSpan w:val="2"/>
            <w:vMerge w:val="restart"/>
          </w:tcPr>
          <w:sdt>
            <w:sdtPr>
              <w:id w:val="1958058710"/>
              <w:placeholder>
                <w:docPart w:val="4AB16B1128394072957B6957AEBD60C1"/>
              </w:placeholder>
              <w:temporary/>
              <w:showingPlcHdr/>
              <w15:appearance w15:val="hidden"/>
            </w:sdtPr>
            <w:sdtEndPr/>
            <w:sdtContent>
              <w:p w14:paraId="4B89BABE" w14:textId="12349BCC" w:rsidR="002C3EFB" w:rsidRPr="00997E86" w:rsidRDefault="002C3EFB" w:rsidP="00CC795C">
                <w:pPr>
                  <w:pStyle w:val="Heading1"/>
                  <w:jc w:val="both"/>
                </w:pPr>
                <w:r w:rsidRPr="007772B1">
                  <w:t>ABOUT ME</w:t>
                </w:r>
              </w:p>
            </w:sdtContent>
          </w:sdt>
        </w:tc>
      </w:tr>
      <w:tr w:rsidR="00CC795C" w:rsidRPr="00997E86" w14:paraId="5E16F0BE" w14:textId="77777777" w:rsidTr="002C3EFB">
        <w:trPr>
          <w:trHeight w:val="361"/>
        </w:trPr>
        <w:tc>
          <w:tcPr>
            <w:tcW w:w="539" w:type="dxa"/>
            <w:vAlign w:val="center"/>
          </w:tcPr>
          <w:p w14:paraId="5E02CD44" w14:textId="77777777" w:rsidR="002C3EFB" w:rsidRPr="00621B5C" w:rsidRDefault="002C3EFB" w:rsidP="00CC795C">
            <w:pPr>
              <w:pStyle w:val="Contact"/>
              <w:jc w:val="both"/>
            </w:pPr>
            <w:r w:rsidRPr="00621B5C">
              <w:rPr>
                <w:noProof/>
                <w:lang w:val="en-PH" w:eastAsia="en-PH"/>
              </w:rPr>
              <mc:AlternateContent>
                <mc:Choice Requires="wpg">
                  <w:drawing>
                    <wp:inline distT="0" distB="0" distL="0" distR="0" wp14:anchorId="5F6054A3" wp14:editId="046AA15F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57252258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6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25" w:type="dxa"/>
            <w:gridSpan w:val="2"/>
            <w:vAlign w:val="center"/>
          </w:tcPr>
          <w:p w14:paraId="2C899F6B" w14:textId="7107BB00" w:rsidR="002C3EFB" w:rsidRPr="002C3EFB" w:rsidRDefault="00F32738" w:rsidP="00CC795C">
            <w:pPr>
              <w:pStyle w:val="Contact"/>
              <w:jc w:val="both"/>
              <w:rPr>
                <w:szCs w:val="22"/>
              </w:rPr>
            </w:pPr>
            <w:r>
              <w:rPr>
                <w:rFonts w:cs="Calibri"/>
                <w:szCs w:val="22"/>
              </w:rPr>
              <w:t>galman.madel.v.7334</w:t>
            </w:r>
            <w:r w:rsidR="002C3EFB" w:rsidRPr="002C3EFB">
              <w:rPr>
                <w:rFonts w:cs="Calibri"/>
                <w:szCs w:val="22"/>
              </w:rPr>
              <w:t>@gmail.com</w:t>
            </w:r>
          </w:p>
        </w:tc>
        <w:tc>
          <w:tcPr>
            <w:tcW w:w="449" w:type="dxa"/>
          </w:tcPr>
          <w:p w14:paraId="36B58D0F" w14:textId="77777777" w:rsidR="002C3EFB" w:rsidRPr="00997E86" w:rsidRDefault="002C3EFB" w:rsidP="00CC795C">
            <w:pPr>
              <w:jc w:val="both"/>
            </w:pPr>
          </w:p>
        </w:tc>
        <w:tc>
          <w:tcPr>
            <w:tcW w:w="6470" w:type="dxa"/>
            <w:gridSpan w:val="2"/>
            <w:vMerge/>
          </w:tcPr>
          <w:p w14:paraId="6DF15356" w14:textId="77777777" w:rsidR="002C3EFB" w:rsidRPr="00997E86" w:rsidRDefault="002C3EFB" w:rsidP="00CC795C">
            <w:pPr>
              <w:jc w:val="both"/>
            </w:pPr>
          </w:p>
        </w:tc>
      </w:tr>
      <w:tr w:rsidR="00CC795C" w:rsidRPr="00CD2FD2" w14:paraId="5F42A24A" w14:textId="77777777" w:rsidTr="002C3EFB">
        <w:trPr>
          <w:trHeight w:val="371"/>
        </w:trPr>
        <w:tc>
          <w:tcPr>
            <w:tcW w:w="539" w:type="dxa"/>
            <w:vAlign w:val="center"/>
          </w:tcPr>
          <w:p w14:paraId="311E9572" w14:textId="77777777" w:rsidR="002C3EFB" w:rsidRPr="00621B5C" w:rsidRDefault="002C3EFB" w:rsidP="00CC795C">
            <w:pPr>
              <w:pStyle w:val="Contact"/>
              <w:jc w:val="both"/>
            </w:pPr>
            <w:r w:rsidRPr="00621B5C">
              <w:rPr>
                <w:noProof/>
                <w:lang w:val="en-PH" w:eastAsia="en-PH"/>
              </w:rPr>
              <mc:AlternateContent>
                <mc:Choice Requires="wpg">
                  <w:drawing>
                    <wp:inline distT="0" distB="0" distL="0" distR="0" wp14:anchorId="2F9E092B" wp14:editId="5CD28D50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35CC09EC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19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25" w:type="dxa"/>
            <w:gridSpan w:val="2"/>
            <w:vAlign w:val="center"/>
          </w:tcPr>
          <w:p w14:paraId="7D5809E1" w14:textId="03E33C2A" w:rsidR="002C3EFB" w:rsidRPr="00B03ED5" w:rsidRDefault="00F32738" w:rsidP="00CC795C">
            <w:pPr>
              <w:pStyle w:val="Contact"/>
            </w:pPr>
            <w:r>
              <w:t xml:space="preserve">#277 </w:t>
            </w:r>
            <w:proofErr w:type="spellStart"/>
            <w:r>
              <w:t>Pulo</w:t>
            </w:r>
            <w:proofErr w:type="spellEnd"/>
            <w:r>
              <w:t xml:space="preserve">, San Roque, </w:t>
            </w:r>
            <w:proofErr w:type="spellStart"/>
            <w:r>
              <w:t>Paombong</w:t>
            </w:r>
            <w:proofErr w:type="spellEnd"/>
            <w:r>
              <w:t xml:space="preserve">, </w:t>
            </w:r>
            <w:proofErr w:type="spellStart"/>
            <w:r>
              <w:t>Bulacan</w:t>
            </w:r>
            <w:proofErr w:type="spellEnd"/>
          </w:p>
        </w:tc>
        <w:tc>
          <w:tcPr>
            <w:tcW w:w="449" w:type="dxa"/>
          </w:tcPr>
          <w:p w14:paraId="35800A47" w14:textId="21D65661" w:rsidR="002C3EFB" w:rsidRPr="00997E86" w:rsidRDefault="002C3EFB" w:rsidP="00CC795C">
            <w:pPr>
              <w:jc w:val="both"/>
            </w:pPr>
          </w:p>
        </w:tc>
        <w:tc>
          <w:tcPr>
            <w:tcW w:w="3594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0C172448" w14:textId="53C513D8" w:rsidR="002C3EFB" w:rsidRPr="00CC795C" w:rsidRDefault="00CC795C" w:rsidP="00CC795C">
            <w:pPr>
              <w:pStyle w:val="Introduction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C795C">
              <w:rPr>
                <w:rFonts w:asciiTheme="majorHAnsi" w:hAnsiTheme="majorHAnsi"/>
                <w:sz w:val="22"/>
                <w:szCs w:val="22"/>
              </w:rPr>
              <w:t>Looking for the position of Entry Level Web Developer to implement user interaction processes and follow client-centered mock-ups such as wireframes, visual design comprehensive layouts, and prototypes; coming with eagle-eye for details.</w:t>
            </w:r>
          </w:p>
        </w:tc>
        <w:tc>
          <w:tcPr>
            <w:tcW w:w="2875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6ED79381" w14:textId="1201FDE0" w:rsidR="009C5F64" w:rsidRDefault="009C5F64" w:rsidP="00CC795C">
            <w:pPr>
              <w:jc w:val="both"/>
              <w:rPr>
                <w:lang w:val="it-IT"/>
              </w:rPr>
            </w:pPr>
          </w:p>
          <w:p w14:paraId="69234750" w14:textId="77777777" w:rsidR="009C5F64" w:rsidRPr="009C5F64" w:rsidRDefault="009C5F64" w:rsidP="009C5F64">
            <w:pPr>
              <w:rPr>
                <w:lang w:val="it-IT"/>
              </w:rPr>
            </w:pPr>
          </w:p>
          <w:p w14:paraId="387ADA06" w14:textId="77777777" w:rsidR="009C5F64" w:rsidRPr="009C5F64" w:rsidRDefault="009C5F64" w:rsidP="009C5F64">
            <w:pPr>
              <w:rPr>
                <w:lang w:val="it-IT"/>
              </w:rPr>
            </w:pPr>
          </w:p>
          <w:p w14:paraId="2ADF5C65" w14:textId="77777777" w:rsidR="009C5F64" w:rsidRPr="009C5F64" w:rsidRDefault="009C5F64" w:rsidP="009C5F64">
            <w:pPr>
              <w:rPr>
                <w:lang w:val="it-IT"/>
              </w:rPr>
            </w:pPr>
          </w:p>
          <w:p w14:paraId="7175333E" w14:textId="5C0AF17E" w:rsidR="002C3EFB" w:rsidRPr="009C5F64" w:rsidRDefault="002C3EFB" w:rsidP="009C5F64">
            <w:pPr>
              <w:jc w:val="right"/>
              <w:rPr>
                <w:lang w:val="it-IT"/>
              </w:rPr>
            </w:pPr>
          </w:p>
        </w:tc>
      </w:tr>
      <w:tr w:rsidR="00CC795C" w:rsidRPr="00997E86" w14:paraId="577E43C1" w14:textId="77777777" w:rsidTr="002C3EFB">
        <w:trPr>
          <w:trHeight w:val="361"/>
        </w:trPr>
        <w:tc>
          <w:tcPr>
            <w:tcW w:w="539" w:type="dxa"/>
            <w:vAlign w:val="center"/>
          </w:tcPr>
          <w:p w14:paraId="1A58D66A" w14:textId="77777777" w:rsidR="002C3EFB" w:rsidRPr="00621B5C" w:rsidRDefault="002C3EFB" w:rsidP="00CC795C">
            <w:pPr>
              <w:pStyle w:val="Contact"/>
              <w:jc w:val="both"/>
            </w:pPr>
            <w:r w:rsidRPr="00621B5C">
              <w:rPr>
                <w:noProof/>
                <w:lang w:val="en-PH" w:eastAsia="en-PH"/>
              </w:rPr>
              <mc:AlternateContent>
                <mc:Choice Requires="wpg">
                  <w:drawing>
                    <wp:inline distT="0" distB="0" distL="0" distR="0" wp14:anchorId="148415F9" wp14:editId="2A4BB81E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51686805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">
                        <v:imagedata r:id="rId22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25" w:type="dxa"/>
            <w:gridSpan w:val="2"/>
            <w:vAlign w:val="center"/>
          </w:tcPr>
          <w:p w14:paraId="5D2658B4" w14:textId="287D5FB2" w:rsidR="002C3EFB" w:rsidRPr="00B03ED5" w:rsidRDefault="00F32738" w:rsidP="00CC795C">
            <w:pPr>
              <w:pStyle w:val="Contact"/>
              <w:jc w:val="both"/>
            </w:pPr>
            <w:r>
              <w:t>Fem</w:t>
            </w:r>
            <w:r w:rsidR="002C3EFB">
              <w:t>ale</w:t>
            </w:r>
          </w:p>
        </w:tc>
        <w:tc>
          <w:tcPr>
            <w:tcW w:w="449" w:type="dxa"/>
          </w:tcPr>
          <w:p w14:paraId="2325D413" w14:textId="77777777" w:rsidR="002C3EFB" w:rsidRPr="00997E86" w:rsidRDefault="002C3EFB" w:rsidP="00CC795C">
            <w:pPr>
              <w:jc w:val="both"/>
            </w:pPr>
          </w:p>
        </w:tc>
        <w:tc>
          <w:tcPr>
            <w:tcW w:w="3594" w:type="dxa"/>
            <w:vMerge/>
            <w:tcBorders>
              <w:bottom w:val="single" w:sz="4" w:space="0" w:color="D9D9D9" w:themeColor="background1" w:themeShade="D9"/>
            </w:tcBorders>
          </w:tcPr>
          <w:p w14:paraId="7D4598D7" w14:textId="77777777" w:rsidR="002C3EFB" w:rsidRPr="00997E86" w:rsidRDefault="002C3EFB" w:rsidP="00CC795C">
            <w:pPr>
              <w:jc w:val="both"/>
            </w:pPr>
          </w:p>
        </w:tc>
        <w:tc>
          <w:tcPr>
            <w:tcW w:w="2875" w:type="dxa"/>
            <w:vMerge/>
            <w:tcBorders>
              <w:bottom w:val="single" w:sz="4" w:space="0" w:color="D9D9D9" w:themeColor="background1" w:themeShade="D9"/>
            </w:tcBorders>
          </w:tcPr>
          <w:p w14:paraId="72057C4B" w14:textId="77777777" w:rsidR="002C3EFB" w:rsidRPr="00997E86" w:rsidRDefault="002C3EFB" w:rsidP="00CC795C">
            <w:pPr>
              <w:jc w:val="both"/>
            </w:pPr>
          </w:p>
        </w:tc>
      </w:tr>
      <w:tr w:rsidR="00CC795C" w:rsidRPr="00997E86" w14:paraId="5DD1DBA4" w14:textId="77777777" w:rsidTr="002C3EFB">
        <w:trPr>
          <w:trHeight w:val="361"/>
        </w:trPr>
        <w:tc>
          <w:tcPr>
            <w:tcW w:w="539" w:type="dxa"/>
            <w:vAlign w:val="center"/>
          </w:tcPr>
          <w:p w14:paraId="21FA1C5B" w14:textId="77777777" w:rsidR="002C3EFB" w:rsidRPr="00621B5C" w:rsidRDefault="002C3EFB" w:rsidP="00CC795C">
            <w:pPr>
              <w:pStyle w:val="Contact"/>
              <w:jc w:val="both"/>
            </w:pPr>
            <w:r w:rsidRPr="00621B5C">
              <w:rPr>
                <w:noProof/>
                <w:lang w:val="en-PH" w:eastAsia="en-PH"/>
              </w:rPr>
              <mc:AlternateContent>
                <mc:Choice Requires="wpg">
                  <w:drawing>
                    <wp:inline distT="0" distB="0" distL="0" distR="0" wp14:anchorId="35E31564" wp14:editId="63B86389">
                      <wp:extent cx="213066" cy="213066"/>
                      <wp:effectExtent l="0" t="0" r="0" b="0"/>
                      <wp:docPr id="146" name="Group 146" descr="Icon Skyp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223369"/>
                                <a:chExt cx="213066" cy="213066"/>
                              </a:xfrm>
                            </wpg:grpSpPr>
                            <wps:wsp>
                              <wps:cNvPr id="147" name="Rectangle 147">
                                <a:extLst>
                                  <a:ext uri="{C183D7F6-B498-43B3-948B-1728B52AA6E4}">
        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223369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9" name="Graphic 33" descr="Speech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3261942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037B630" id="Group 146" o:spid="_x0000_s1026" alt="Icon Skype" style="width:16.8pt;height:16.8pt;mso-position-horizontal-relative:char;mso-position-vertical-relative:line" coordorigin="5158,32233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">
                      <v:rect id="Rectangle 147" o:spid="_x0000_s1027" style="position:absolute;left:5158;top:32233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COF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T+DxTLxALv4AAAD//wMAUEsBAi0AFAAGAAgAAAAhANvh9svuAAAAhQEAABMAAAAAAAAAAAAA&#10;AAAAAAAAAFtDb250ZW50X1R5cGVzXS54bWxQSwECLQAUAAYACAAAACEAWvQsW78AAAAVAQAACwAA&#10;AAAAAAAAAAAAAAAfAQAAX3JlbHMvLnJlbHNQSwECLQAUAAYACAAAACEASRwjhc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3" o:spid="_x0000_s1028" type="#_x0000_t75" alt="Speech" style="position:absolute;left:5544;top:32619;width:1359;height: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">
                        <v:imagedata r:id="rId25" o:title="Speec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25" w:type="dxa"/>
            <w:gridSpan w:val="2"/>
            <w:vAlign w:val="center"/>
          </w:tcPr>
          <w:p w14:paraId="131E8F5A" w14:textId="18473336" w:rsidR="002C3EFB" w:rsidRPr="00B03ED5" w:rsidRDefault="002C3EFB" w:rsidP="00CC795C">
            <w:pPr>
              <w:pStyle w:val="Contact"/>
              <w:jc w:val="both"/>
            </w:pPr>
            <w:r>
              <w:t>Single</w:t>
            </w:r>
          </w:p>
        </w:tc>
        <w:tc>
          <w:tcPr>
            <w:tcW w:w="449" w:type="dxa"/>
          </w:tcPr>
          <w:p w14:paraId="166E1D54" w14:textId="77777777" w:rsidR="002C3EFB" w:rsidRPr="00997E86" w:rsidRDefault="002C3EFB" w:rsidP="00CC795C">
            <w:pPr>
              <w:jc w:val="both"/>
            </w:pPr>
          </w:p>
        </w:tc>
        <w:tc>
          <w:tcPr>
            <w:tcW w:w="3594" w:type="dxa"/>
            <w:vMerge/>
            <w:tcBorders>
              <w:bottom w:val="single" w:sz="4" w:space="0" w:color="D9D9D9" w:themeColor="background1" w:themeShade="D9"/>
            </w:tcBorders>
          </w:tcPr>
          <w:p w14:paraId="1967EABF" w14:textId="77777777" w:rsidR="002C3EFB" w:rsidRPr="00997E86" w:rsidRDefault="002C3EFB" w:rsidP="00CC795C">
            <w:pPr>
              <w:jc w:val="both"/>
            </w:pPr>
          </w:p>
        </w:tc>
        <w:tc>
          <w:tcPr>
            <w:tcW w:w="2875" w:type="dxa"/>
            <w:vMerge/>
            <w:tcBorders>
              <w:bottom w:val="single" w:sz="4" w:space="0" w:color="D9D9D9" w:themeColor="background1" w:themeShade="D9"/>
            </w:tcBorders>
          </w:tcPr>
          <w:p w14:paraId="42A562F3" w14:textId="77777777" w:rsidR="002C3EFB" w:rsidRPr="00997E86" w:rsidRDefault="002C3EFB" w:rsidP="00CC795C">
            <w:pPr>
              <w:jc w:val="both"/>
            </w:pPr>
          </w:p>
        </w:tc>
      </w:tr>
      <w:tr w:rsidR="00CC795C" w:rsidRPr="00997E86" w14:paraId="49B35427" w14:textId="77777777" w:rsidTr="002C3EFB">
        <w:trPr>
          <w:trHeight w:val="361"/>
        </w:trPr>
        <w:tc>
          <w:tcPr>
            <w:tcW w:w="539" w:type="dxa"/>
            <w:vAlign w:val="center"/>
          </w:tcPr>
          <w:p w14:paraId="56E41AD6" w14:textId="77777777" w:rsidR="002C3EFB" w:rsidRPr="00621B5C" w:rsidRDefault="002C3EFB" w:rsidP="00CC795C">
            <w:pPr>
              <w:pStyle w:val="Contact"/>
              <w:jc w:val="both"/>
            </w:pPr>
            <w:r w:rsidRPr="00621B5C">
              <w:rPr>
                <w:noProof/>
                <w:lang w:val="en-PH" w:eastAsia="en-PH"/>
              </w:rPr>
              <mc:AlternateContent>
                <mc:Choice Requires="wpg">
                  <w:drawing>
                    <wp:inline distT="0" distB="0" distL="0" distR="0" wp14:anchorId="33CF602D" wp14:editId="35A97D48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68C5CD6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">
                        <v:imagedata r:id="rId28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25" w:type="dxa"/>
            <w:gridSpan w:val="2"/>
            <w:vAlign w:val="center"/>
          </w:tcPr>
          <w:p w14:paraId="07E6720A" w14:textId="1306AF84" w:rsidR="002C3EFB" w:rsidRPr="00B03ED5" w:rsidRDefault="00B0739D" w:rsidP="00CC795C">
            <w:pPr>
              <w:pStyle w:val="Contact"/>
              <w:jc w:val="both"/>
            </w:pPr>
            <w:r>
              <w:t>November 18, 1992</w:t>
            </w:r>
          </w:p>
        </w:tc>
        <w:tc>
          <w:tcPr>
            <w:tcW w:w="449" w:type="dxa"/>
          </w:tcPr>
          <w:p w14:paraId="2EB1AB7F" w14:textId="77777777" w:rsidR="002C3EFB" w:rsidRPr="00997E86" w:rsidRDefault="002C3EFB" w:rsidP="00CC795C">
            <w:pPr>
              <w:jc w:val="both"/>
            </w:pPr>
          </w:p>
        </w:tc>
        <w:tc>
          <w:tcPr>
            <w:tcW w:w="3594" w:type="dxa"/>
            <w:vMerge/>
            <w:tcBorders>
              <w:bottom w:val="single" w:sz="4" w:space="0" w:color="D9D9D9" w:themeColor="background1" w:themeShade="D9"/>
            </w:tcBorders>
          </w:tcPr>
          <w:p w14:paraId="710CF403" w14:textId="77777777" w:rsidR="002C3EFB" w:rsidRPr="00997E86" w:rsidRDefault="002C3EFB" w:rsidP="00CC795C">
            <w:pPr>
              <w:jc w:val="both"/>
            </w:pPr>
          </w:p>
        </w:tc>
        <w:tc>
          <w:tcPr>
            <w:tcW w:w="2875" w:type="dxa"/>
            <w:vMerge/>
            <w:tcBorders>
              <w:bottom w:val="single" w:sz="4" w:space="0" w:color="D9D9D9" w:themeColor="background1" w:themeShade="D9"/>
            </w:tcBorders>
          </w:tcPr>
          <w:p w14:paraId="18F9FEDE" w14:textId="77777777" w:rsidR="002C3EFB" w:rsidRPr="00997E86" w:rsidRDefault="002C3EFB" w:rsidP="00CC795C">
            <w:pPr>
              <w:jc w:val="both"/>
            </w:pPr>
          </w:p>
        </w:tc>
      </w:tr>
      <w:tr w:rsidR="00CC795C" w:rsidRPr="00997E86" w14:paraId="27633904" w14:textId="77777777" w:rsidTr="002C3EFB">
        <w:trPr>
          <w:trHeight w:val="619"/>
        </w:trPr>
        <w:tc>
          <w:tcPr>
            <w:tcW w:w="3864" w:type="dxa"/>
            <w:gridSpan w:val="3"/>
          </w:tcPr>
          <w:p w14:paraId="7FB03D45" w14:textId="77777777" w:rsidR="002C3EFB" w:rsidRPr="00997E86" w:rsidRDefault="002C3EFB" w:rsidP="00CC795C">
            <w:pPr>
              <w:jc w:val="both"/>
            </w:pPr>
          </w:p>
        </w:tc>
        <w:tc>
          <w:tcPr>
            <w:tcW w:w="449" w:type="dxa"/>
          </w:tcPr>
          <w:p w14:paraId="272B8FDB" w14:textId="77777777" w:rsidR="002C3EFB" w:rsidRPr="00997E86" w:rsidRDefault="002C3EFB" w:rsidP="00CC795C">
            <w:pPr>
              <w:jc w:val="both"/>
            </w:pPr>
          </w:p>
        </w:tc>
        <w:tc>
          <w:tcPr>
            <w:tcW w:w="3594" w:type="dxa"/>
            <w:vMerge/>
            <w:tcBorders>
              <w:bottom w:val="single" w:sz="4" w:space="0" w:color="D9D9D9" w:themeColor="background1" w:themeShade="D9"/>
            </w:tcBorders>
          </w:tcPr>
          <w:p w14:paraId="4D3A8DEA" w14:textId="77777777" w:rsidR="002C3EFB" w:rsidRPr="00997E86" w:rsidRDefault="002C3EFB" w:rsidP="00CC795C">
            <w:pPr>
              <w:jc w:val="both"/>
            </w:pPr>
          </w:p>
        </w:tc>
        <w:tc>
          <w:tcPr>
            <w:tcW w:w="2875" w:type="dxa"/>
            <w:vMerge/>
            <w:tcBorders>
              <w:bottom w:val="single" w:sz="4" w:space="0" w:color="D9D9D9" w:themeColor="background1" w:themeShade="D9"/>
            </w:tcBorders>
          </w:tcPr>
          <w:p w14:paraId="5A631D2D" w14:textId="77777777" w:rsidR="002C3EFB" w:rsidRPr="00997E86" w:rsidRDefault="002C3EFB" w:rsidP="00CC795C">
            <w:pPr>
              <w:jc w:val="both"/>
            </w:pPr>
          </w:p>
        </w:tc>
      </w:tr>
      <w:tr w:rsidR="00CC795C" w:rsidRPr="00997E86" w14:paraId="4E280AB1" w14:textId="77777777" w:rsidTr="002C3EFB">
        <w:trPr>
          <w:trHeight w:val="247"/>
        </w:trPr>
        <w:tc>
          <w:tcPr>
            <w:tcW w:w="3864" w:type="dxa"/>
            <w:gridSpan w:val="3"/>
          </w:tcPr>
          <w:p w14:paraId="248F16FC" w14:textId="77777777" w:rsidR="002C3EFB" w:rsidRPr="00997E86" w:rsidRDefault="002C3EFB" w:rsidP="00CC795C">
            <w:pPr>
              <w:jc w:val="both"/>
            </w:pPr>
          </w:p>
        </w:tc>
        <w:tc>
          <w:tcPr>
            <w:tcW w:w="449" w:type="dxa"/>
          </w:tcPr>
          <w:p w14:paraId="207194CB" w14:textId="77777777" w:rsidR="002C3EFB" w:rsidRPr="00997E86" w:rsidRDefault="002C3EFB" w:rsidP="00CC795C">
            <w:pPr>
              <w:jc w:val="both"/>
            </w:pPr>
          </w:p>
        </w:tc>
        <w:tc>
          <w:tcPr>
            <w:tcW w:w="3594" w:type="dxa"/>
            <w:tcBorders>
              <w:top w:val="single" w:sz="4" w:space="0" w:color="D9D9D9" w:themeColor="background1" w:themeShade="D9"/>
            </w:tcBorders>
          </w:tcPr>
          <w:p w14:paraId="40660205" w14:textId="77777777" w:rsidR="002C3EFB" w:rsidRPr="00997E86" w:rsidRDefault="002C3EFB" w:rsidP="00CC795C">
            <w:pPr>
              <w:jc w:val="both"/>
            </w:pPr>
          </w:p>
        </w:tc>
        <w:tc>
          <w:tcPr>
            <w:tcW w:w="2875" w:type="dxa"/>
            <w:tcBorders>
              <w:top w:val="single" w:sz="4" w:space="0" w:color="D9D9D9" w:themeColor="background1" w:themeShade="D9"/>
            </w:tcBorders>
          </w:tcPr>
          <w:p w14:paraId="24683E3A" w14:textId="77777777" w:rsidR="002C3EFB" w:rsidRPr="00997E86" w:rsidRDefault="002C3EFB" w:rsidP="00CC795C">
            <w:pPr>
              <w:jc w:val="both"/>
            </w:pPr>
          </w:p>
        </w:tc>
      </w:tr>
      <w:tr w:rsidR="00CC795C" w:rsidRPr="00997E86" w14:paraId="1BE5DA70" w14:textId="77777777" w:rsidTr="002C3EFB">
        <w:trPr>
          <w:trHeight w:val="6771"/>
        </w:trPr>
        <w:tc>
          <w:tcPr>
            <w:tcW w:w="3864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11BEE320D47344BBA789A5BC17855D4F"/>
              </w:placeholder>
              <w:temporary/>
              <w:showingPlcHdr/>
              <w15:appearance w15:val="hidden"/>
            </w:sdtPr>
            <w:sdtEndPr/>
            <w:sdtContent>
              <w:p w14:paraId="712EF70C" w14:textId="77777777" w:rsidR="002C3EFB" w:rsidRDefault="002C3EFB" w:rsidP="00CC795C">
                <w:pPr>
                  <w:pStyle w:val="Heading1"/>
                  <w:jc w:val="both"/>
                </w:pPr>
                <w:r>
                  <w:t>Skills</w:t>
                </w:r>
              </w:p>
            </w:sdtContent>
          </w:sdt>
          <w:p w14:paraId="59AE3775" w14:textId="7CE0B3F2" w:rsidR="002C3EFB" w:rsidRDefault="006E783F" w:rsidP="00CC795C">
            <w:pPr>
              <w:jc w:val="both"/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623160" wp14:editId="53644007">
                      <wp:simplePos x="0" y="0"/>
                      <wp:positionH relativeFrom="column">
                        <wp:posOffset>145527</wp:posOffset>
                      </wp:positionH>
                      <wp:positionV relativeFrom="paragraph">
                        <wp:posOffset>1298475</wp:posOffset>
                      </wp:positionV>
                      <wp:extent cx="761147" cy="163236"/>
                      <wp:effectExtent l="0" t="0" r="0" b="0"/>
                      <wp:wrapNone/>
                      <wp:docPr id="7" name="TextBox 12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EA907C0-239F-4EEC-B86A-898041A0B01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1147" cy="16323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2021852" w14:textId="77777777" w:rsidR="006E783F" w:rsidRDefault="006E783F" w:rsidP="006E783F">
                                  <w:pPr>
                                    <w:pStyle w:val="Skillscore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6 / 10</w:t>
                                  </w:r>
                                </w:p>
                                <w:p w14:paraId="456BD70F" w14:textId="77777777" w:rsidR="006E783F" w:rsidRDefault="006E783F" w:rsidP="006E783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D62316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122" o:spid="_x0000_s1026" type="#_x0000_t202" style="position:absolute;left:0;text-align:left;margin-left:11.45pt;margin-top:102.25pt;width:59.95pt;height:1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" filled="f" stroked="f">
                      <v:textbox inset="0,0,0,0">
                        <w:txbxContent>
                          <w:p w14:paraId="22021852" w14:textId="77777777" w:rsidR="006E783F" w:rsidRDefault="006E783F" w:rsidP="006E783F">
                            <w:pPr>
                              <w:pStyle w:val="Skillscor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6 / 10</w:t>
                            </w:r>
                          </w:p>
                          <w:p w14:paraId="456BD70F" w14:textId="77777777" w:rsidR="006E783F" w:rsidRDefault="006E783F" w:rsidP="006E783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3EFB">
              <w:rPr>
                <w:noProof/>
                <w:lang w:val="en-PH" w:eastAsia="en-PH"/>
              </w:rPr>
              <mc:AlternateContent>
                <mc:Choice Requires="wpg">
                  <w:drawing>
                    <wp:inline distT="0" distB="0" distL="0" distR="0" wp14:anchorId="42381251" wp14:editId="5CA3EA39">
                      <wp:extent cx="2152098" cy="2024737"/>
                      <wp:effectExtent l="0" t="0" r="635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F664474" w14:textId="7D1F9209" w:rsidR="002C3EFB" w:rsidRPr="00CC795C" w:rsidRDefault="002C3EFB" w:rsidP="008E2197">
                                      <w:pPr>
                                        <w:pStyle w:val="Skill"/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CC795C"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  <w:t>C++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1152895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625601" y="4937348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0AF588F" w14:textId="21D38F06" w:rsidR="002C3EFB" w:rsidRPr="006E783F" w:rsidRDefault="006E783F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  <w:lang w:val="en-PH"/>
                                        </w:rPr>
                                      </w:pPr>
                                      <w:r>
                                        <w:rPr>
                                          <w:lang w:val="en-PH"/>
                                        </w:rPr>
                                        <w:t>5 / 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549"/>
                                  <a:ext cx="2152098" cy="319838"/>
                                  <a:chOff x="502195" y="5339487"/>
                                  <a:chExt cx="2152098" cy="319838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2DE5A9B" w14:textId="3270887B" w:rsidR="002C3EFB" w:rsidRPr="00CC795C" w:rsidRDefault="002C3EFB" w:rsidP="00144072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CC795C"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  <w:t>Java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7" y="5339487"/>
                                    <a:ext cx="1152938" cy="168274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647745" y="5355465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1465050" w14:textId="31D4A7FD" w:rsidR="002C3EFB" w:rsidRDefault="006E783F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5 / 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7098"/>
                                  <a:ext cx="2152098" cy="319914"/>
                                  <a:chOff x="502195" y="5765480"/>
                                  <a:chExt cx="2152098" cy="319914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E3CF00B" w14:textId="4C123264" w:rsidR="002C3EFB" w:rsidRPr="00CC795C" w:rsidRDefault="002C3EFB" w:rsidP="00144072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CC795C"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  <w:t>HTML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480"/>
                                    <a:ext cx="1463040" cy="168273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654871" y="5781535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0340358" w14:textId="2105223D" w:rsidR="002C3EFB" w:rsidRDefault="006E783F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6 / 10</w:t>
                                      </w:r>
                                    </w:p>
                                    <w:p w14:paraId="16713CFC" w14:textId="77777777" w:rsidR="002C3EFB" w:rsidRDefault="002C3EFB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6BF8928" w14:textId="57C287F0" w:rsidR="002C3EFB" w:rsidRPr="00CC795C" w:rsidRDefault="002C3EFB" w:rsidP="008E2197">
                                      <w:pPr>
                                        <w:pStyle w:val="Skill"/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CC795C"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  <w:t>CSS</w:t>
                                      </w:r>
                                    </w:p>
                                    <w:p w14:paraId="2CFDCDC7" w14:textId="77777777" w:rsidR="002C3EFB" w:rsidRDefault="002C3EFB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angle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200974"/>
                                    <a:ext cx="1431234" cy="14403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647729" y="620737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0B754B3" w14:textId="7D9EEAFE" w:rsidR="002C3EFB" w:rsidRDefault="006E783F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6 / 10</w:t>
                                      </w:r>
                                    </w:p>
                                    <w:p w14:paraId="44395355" w14:textId="77777777" w:rsidR="002C3EFB" w:rsidRDefault="002C3EFB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673"/>
                                  <a:ext cx="2152098" cy="320064"/>
                                  <a:chOff x="502195" y="6617467"/>
                                  <a:chExt cx="2152098" cy="320064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1FAF6C2" w14:textId="58E0DFC3" w:rsidR="002C3EFB" w:rsidRPr="00CC795C" w:rsidRDefault="00CC795C" w:rsidP="008E2197">
                                      <w:pPr>
                                        <w:pStyle w:val="Skill"/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CC795C"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  <w:t>JavaScript</w:t>
                                      </w:r>
                                    </w:p>
                                    <w:p w14:paraId="63D92719" w14:textId="77777777" w:rsidR="002C3EFB" w:rsidRDefault="002C3EFB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6617467"/>
                                    <a:ext cx="913816" cy="16845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666830" y="662298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9764ADC" w14:textId="16D366EE" w:rsidR="002C3EFB" w:rsidRDefault="006E783F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4 / 10</w:t>
                                      </w:r>
                                    </w:p>
                                    <w:p w14:paraId="0A22B7E3" w14:textId="77777777" w:rsidR="002C3EFB" w:rsidRDefault="002C3EFB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381251" id="Group 153" o:spid="_x0000_s1027" style="width:169.45pt;height:159.4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">
                      <v:group id="Group 16" o:spid="_x0000_s1028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TextBox 55" o:spid="_x0000_s1029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1F664474" w14:textId="7D1F9209" w:rsidR="002C3EFB" w:rsidRPr="00CC795C" w:rsidRDefault="002C3EFB" w:rsidP="008E2197">
                                <w:pPr>
                                  <w:pStyle w:val="Skill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  <w:r w:rsidRPr="00CC795C"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  <w:t>C++</w:t>
                                </w:r>
                              </w:p>
                            </w:txbxContent>
                          </v:textbox>
                        </v:shape>
                        <v:rect id="Rectangle 58" o:spid="_x0000_s1030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1" type="#_x0000_t15" style="position:absolute;left:5021;top:49134;width:11529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" adj="20071" fillcolor="#1d3251 [3204]" stroked="f" strokeweight="1pt"/>
                        <v:shape id="TextBox 58" o:spid="_x0000_s1032" type="#_x0000_t202" style="position:absolute;left:6256;top:49373;width:7611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14:paraId="50AF588F" w14:textId="21D38F06" w:rsidR="002C3EFB" w:rsidRPr="006E783F" w:rsidRDefault="006E783F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  <w:lang w:val="en-PH"/>
                                  </w:rPr>
                                </w:pPr>
                                <w:r>
                                  <w:rPr>
                                    <w:lang w:val="en-PH"/>
                                  </w:rPr>
                                  <w:t>5 / 10</w:t>
                                </w:r>
                              </w:p>
                            </w:txbxContent>
                          </v:textbox>
                        </v:shape>
                      </v:group>
                      <v:group id="Group 24" o:spid="_x0000_s1033" alt="Skill" style="position:absolute;top:4285;width:21520;height:3198" coordorigin="5021,53394" coordsize="21520,3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4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62DE5A9B" w14:textId="3270887B" w:rsidR="002C3EFB" w:rsidRPr="00CC795C" w:rsidRDefault="002C3EFB" w:rsidP="00144072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  <w:r w:rsidRPr="00CC795C"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  <w:t>Java</w:t>
                                </w:r>
                              </w:p>
                            </w:txbxContent>
                          </v:textbox>
                        </v:shape>
                        <v:rect id="Rectangle 42" o:spid="_x0000_s1035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36" type="#_x0000_t15" style="position:absolute;left:5021;top:53394;width:11530;height:1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" adj="20024" fillcolor="#1d3251 [3204]" stroked="f" strokeweight="1pt"/>
                        <v:shape id="TextBox 117" o:spid="_x0000_s1037" type="#_x0000_t202" style="position:absolute;left:6477;top:5355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41465050" w14:textId="31D4A7FD" w:rsidR="002C3EFB" w:rsidRDefault="006E783F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5 / 10</w:t>
                                </w:r>
                              </w:p>
                            </w:txbxContent>
                          </v:textbox>
                        </v:shape>
                      </v:group>
                      <v:group id="Group 25" o:spid="_x0000_s1038" alt="Skill" style="position:absolute;top:8570;width:21520;height:3200" coordorigin="5021,57654" coordsize="21520,3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39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2E3CF00B" w14:textId="4C123264" w:rsidR="002C3EFB" w:rsidRPr="00CC795C" w:rsidRDefault="002C3EFB" w:rsidP="00144072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  <w:r w:rsidRPr="00CC795C"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  <w:t>HTML</w:t>
                                </w:r>
                              </w:p>
                            </w:txbxContent>
                          </v:textbox>
                        </v:shape>
                        <v:rect id="Rectangle 38" o:spid="_x0000_s1040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41" type="#_x0000_t15" style="position:absolute;left:5021;top:57654;width:14631;height:1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" adj="20358" fillcolor="#1d3251 [3204]" stroked="f" strokeweight="1pt"/>
                        <v:shape id="_x0000_s1042" type="#_x0000_t202" style="position:absolute;left:6548;top:5781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70340358" w14:textId="2105223D" w:rsidR="002C3EFB" w:rsidRDefault="006E783F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6 / 10</w:t>
                                </w:r>
                              </w:p>
                              <w:p w14:paraId="16713CFC" w14:textId="77777777" w:rsidR="002C3EFB" w:rsidRDefault="002C3EFB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3" alt="Skill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4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14:paraId="76BF8928" w14:textId="57C287F0" w:rsidR="002C3EFB" w:rsidRPr="00CC795C" w:rsidRDefault="002C3EFB" w:rsidP="008E2197">
                                <w:pPr>
                                  <w:pStyle w:val="Skill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  <w:r w:rsidRPr="00CC795C"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  <w:t>CSS</w:t>
                                </w:r>
                              </w:p>
                              <w:p w14:paraId="2CFDCDC7" w14:textId="77777777" w:rsidR="002C3EFB" w:rsidRDefault="002C3EFB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4" o:spid="_x0000_s1045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rect id="Rectangle 35" o:spid="_x0000_s1046" style="position:absolute;left:5021;top:62009;width:14313;height:1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Kn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CjD4KnxQAAANsAAAAP&#10;AAAAAAAAAAAAAAAAAAcCAABkcnMvZG93bnJldi54bWxQSwUGAAAAAAMAAwC3AAAA+QIAAAAA&#10;" fillcolor="#1d3251 [3204]" stroked="f" strokeweight="1pt"/>
                        <v:shape id="TextBox 127" o:spid="_x0000_s1047" type="#_x0000_t202" style="position:absolute;left:6477;top:62073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14:paraId="70B754B3" w14:textId="7D9EEAFE" w:rsidR="002C3EFB" w:rsidRDefault="006E783F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6 / 10</w:t>
                                </w:r>
                              </w:p>
                              <w:p w14:paraId="44395355" w14:textId="77777777" w:rsidR="002C3EFB" w:rsidRDefault="002C3EFB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48" alt="Skill" style="position:absolute;top:17046;width:21520;height:3201" coordorigin="5021,66174" coordsize="21520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49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14:paraId="11FAF6C2" w14:textId="58E0DFC3" w:rsidR="002C3EFB" w:rsidRPr="00CC795C" w:rsidRDefault="00CC795C" w:rsidP="008E2197">
                                <w:pPr>
                                  <w:pStyle w:val="Skill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  <w:r w:rsidRPr="00CC795C"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  <w:t>JavaScript</w:t>
                                </w:r>
                              </w:p>
                              <w:p w14:paraId="63D92719" w14:textId="77777777" w:rsidR="002C3EFB" w:rsidRDefault="002C3EFB" w:rsidP="008E2197"/>
                            </w:txbxContent>
                          </v:textbox>
                        </v:shape>
                        <v:rect id="Rectangle 30" o:spid="_x0000_s1050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51" type="#_x0000_t15" style="position:absolute;left:5021;top:66174;width:9139;height:1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" adj="19609" fillcolor="#1d3251 [3204]" stroked="f" strokeweight="1pt"/>
                        <v:shape id="TextBox 132" o:spid="_x0000_s1052" type="#_x0000_t202" style="position:absolute;left:6668;top:66229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39764ADC" w14:textId="16D366EE" w:rsidR="002C3EFB" w:rsidRDefault="006E783F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4 / 10</w:t>
                                </w:r>
                              </w:p>
                              <w:p w14:paraId="0A22B7E3" w14:textId="77777777" w:rsidR="002C3EFB" w:rsidRDefault="002C3EFB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74789778" w14:textId="477370F0" w:rsidR="002C3EFB" w:rsidRDefault="00FD2D8D" w:rsidP="006E783F">
            <w:pPr>
              <w:pStyle w:val="Heading1"/>
              <w:tabs>
                <w:tab w:val="right" w:pos="3994"/>
              </w:tabs>
              <w:jc w:val="both"/>
            </w:pPr>
            <w:sdt>
              <w:sdtPr>
                <w:id w:val="434569950"/>
                <w:placeholder>
                  <w:docPart w:val="0DD47A4020754CDF88FE5FE893D2ED57"/>
                </w:placeholder>
                <w:temporary/>
                <w:showingPlcHdr/>
                <w15:appearance w15:val="hidden"/>
              </w:sdtPr>
              <w:sdtEndPr/>
              <w:sdtContent>
                <w:r w:rsidR="002C3EFB">
                  <w:t>Education</w:t>
                </w:r>
              </w:sdtContent>
            </w:sdt>
            <w:r w:rsidR="006E783F">
              <w:tab/>
            </w:r>
          </w:p>
          <w:p w14:paraId="4E490687" w14:textId="30647B14" w:rsidR="002C3EFB" w:rsidRDefault="00404325" w:rsidP="00404325">
            <w:pPr>
              <w:pStyle w:val="Heading2"/>
              <w:tabs>
                <w:tab w:val="center" w:pos="1997"/>
              </w:tabs>
              <w:spacing w:line="240" w:lineRule="auto"/>
              <w:jc w:val="both"/>
              <w:rPr>
                <w:rFonts w:ascii="Comic Sans MS" w:hAnsi="Comic Sans MS" w:cs="Calibri"/>
                <w:b/>
                <w:bCs/>
                <w:color w:val="auto"/>
                <w:szCs w:val="22"/>
              </w:rPr>
            </w:pPr>
            <w:r>
              <w:rPr>
                <w:rFonts w:ascii="Comic Sans MS" w:hAnsi="Comic Sans MS" w:cs="Calibri"/>
                <w:b/>
                <w:bCs/>
                <w:color w:val="auto"/>
                <w:szCs w:val="22"/>
              </w:rPr>
              <w:t>2018-2022</w:t>
            </w:r>
            <w:r>
              <w:rPr>
                <w:rFonts w:ascii="Comic Sans MS" w:hAnsi="Comic Sans MS" w:cs="Calibri"/>
                <w:b/>
                <w:bCs/>
                <w:color w:val="auto"/>
                <w:szCs w:val="22"/>
              </w:rPr>
              <w:tab/>
            </w:r>
          </w:p>
          <w:p w14:paraId="628C3E62" w14:textId="6D3E101A" w:rsidR="002C3EFB" w:rsidRPr="002C3EFB" w:rsidRDefault="002C3EFB" w:rsidP="00CC795C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 w:rsidRPr="002C3EFB">
              <w:rPr>
                <w:rFonts w:asciiTheme="majorHAnsi" w:hAnsiTheme="majorHAnsi"/>
              </w:rPr>
              <w:t xml:space="preserve">Bachelor of Science in </w:t>
            </w:r>
            <w:r w:rsidR="00404325">
              <w:rPr>
                <w:rFonts w:asciiTheme="majorHAnsi" w:hAnsiTheme="majorHAnsi"/>
              </w:rPr>
              <w:t>Information Technology</w:t>
            </w:r>
          </w:p>
          <w:p w14:paraId="39423189" w14:textId="77777777" w:rsidR="002C3EFB" w:rsidRPr="002C3EFB" w:rsidRDefault="002C3EFB" w:rsidP="00CC795C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 w:rsidRPr="002C3EFB">
              <w:rPr>
                <w:rFonts w:asciiTheme="majorHAnsi" w:hAnsiTheme="majorHAnsi"/>
              </w:rPr>
              <w:t>Bulacan State University</w:t>
            </w:r>
          </w:p>
          <w:p w14:paraId="744FB36C" w14:textId="0CCB9A24" w:rsidR="002C3EFB" w:rsidRDefault="002C3EFB" w:rsidP="00CC795C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proofErr w:type="spellStart"/>
            <w:r w:rsidRPr="002C3EFB">
              <w:rPr>
                <w:rFonts w:asciiTheme="majorHAnsi" w:hAnsiTheme="majorHAnsi"/>
              </w:rPr>
              <w:t>Guinhawa</w:t>
            </w:r>
            <w:proofErr w:type="spellEnd"/>
            <w:r w:rsidRPr="002C3EFB">
              <w:rPr>
                <w:rFonts w:asciiTheme="majorHAnsi" w:hAnsiTheme="majorHAnsi"/>
              </w:rPr>
              <w:t xml:space="preserve">, City of </w:t>
            </w:r>
            <w:proofErr w:type="spellStart"/>
            <w:r w:rsidRPr="002C3EFB">
              <w:rPr>
                <w:rFonts w:asciiTheme="majorHAnsi" w:hAnsiTheme="majorHAnsi"/>
              </w:rPr>
              <w:t>Malolos</w:t>
            </w:r>
            <w:proofErr w:type="spellEnd"/>
            <w:r w:rsidRPr="002C3EFB">
              <w:rPr>
                <w:rFonts w:asciiTheme="majorHAnsi" w:hAnsiTheme="majorHAnsi"/>
              </w:rPr>
              <w:t>, Bulacan</w:t>
            </w:r>
          </w:p>
          <w:p w14:paraId="79E509BA" w14:textId="77777777" w:rsidR="002C3EFB" w:rsidRPr="002C3EFB" w:rsidRDefault="002C3EFB" w:rsidP="00CC795C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</w:p>
          <w:p w14:paraId="121F8837" w14:textId="07A5E664" w:rsidR="002C3EFB" w:rsidRPr="002C3EFB" w:rsidRDefault="00404325" w:rsidP="00CC795C">
            <w:pPr>
              <w:spacing w:after="0"/>
              <w:jc w:val="both"/>
              <w:rPr>
                <w:rFonts w:ascii="Comic Sans MS" w:hAnsi="Comic Sans MS"/>
                <w:b/>
                <w:bCs/>
                <w:sz w:val="22"/>
                <w:szCs w:val="22"/>
              </w:rPr>
            </w:pPr>
            <w:r>
              <w:rPr>
                <w:rFonts w:ascii="Comic Sans MS" w:hAnsi="Comic Sans MS"/>
                <w:b/>
                <w:bCs/>
                <w:sz w:val="22"/>
                <w:szCs w:val="22"/>
              </w:rPr>
              <w:t>2010 – 2012</w:t>
            </w:r>
            <w:r w:rsidR="002C3EFB" w:rsidRPr="002C3EFB">
              <w:rPr>
                <w:rFonts w:ascii="Comic Sans MS" w:hAnsi="Comic Sans MS"/>
                <w:b/>
                <w:bCs/>
                <w:sz w:val="22"/>
                <w:szCs w:val="22"/>
              </w:rPr>
              <w:t xml:space="preserve"> </w:t>
            </w:r>
          </w:p>
          <w:p w14:paraId="5EB97328" w14:textId="1D6F37AA" w:rsidR="002C3EFB" w:rsidRPr="002C3EFB" w:rsidRDefault="009C5F64" w:rsidP="00CC795C">
            <w:pPr>
              <w:spacing w:after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Computer Secretarial</w:t>
            </w:r>
          </w:p>
          <w:p w14:paraId="0B83A2D2" w14:textId="45613732" w:rsidR="002C3EFB" w:rsidRPr="002C3EFB" w:rsidRDefault="009C5F64" w:rsidP="00CC795C">
            <w:pPr>
              <w:spacing w:after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Bulacan</w:t>
            </w:r>
            <w:proofErr w:type="spellEnd"/>
            <w:r>
              <w:rPr>
                <w:rFonts w:asciiTheme="majorHAnsi" w:hAnsiTheme="majorHAnsi"/>
              </w:rPr>
              <w:t xml:space="preserve"> Polytechnic College</w:t>
            </w:r>
          </w:p>
          <w:p w14:paraId="540A0B3C" w14:textId="181E7A12" w:rsidR="002C3EFB" w:rsidRPr="002C3EFB" w:rsidRDefault="009C5F64" w:rsidP="00CC795C">
            <w:pPr>
              <w:spacing w:after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Longos</w:t>
            </w:r>
            <w:proofErr w:type="spellEnd"/>
            <w:r w:rsidR="002C3EFB" w:rsidRPr="002C3EFB">
              <w:rPr>
                <w:rFonts w:asciiTheme="majorHAnsi" w:hAnsiTheme="majorHAnsi"/>
              </w:rPr>
              <w:t xml:space="preserve">, City of </w:t>
            </w:r>
            <w:proofErr w:type="spellStart"/>
            <w:r w:rsidR="002C3EFB" w:rsidRPr="002C3EFB">
              <w:rPr>
                <w:rFonts w:asciiTheme="majorHAnsi" w:hAnsiTheme="majorHAnsi"/>
              </w:rPr>
              <w:t>Malolos</w:t>
            </w:r>
            <w:proofErr w:type="spellEnd"/>
            <w:r w:rsidR="002C3EFB" w:rsidRPr="002C3EFB">
              <w:rPr>
                <w:rFonts w:asciiTheme="majorHAnsi" w:hAnsiTheme="majorHAnsi"/>
              </w:rPr>
              <w:t>, Bulacan</w:t>
            </w:r>
          </w:p>
          <w:p w14:paraId="7500A60A" w14:textId="0D0495D7" w:rsidR="002C3EFB" w:rsidRPr="00552F9B" w:rsidRDefault="002C3EFB" w:rsidP="00CC795C">
            <w:pPr>
              <w:spacing w:after="0"/>
              <w:jc w:val="both"/>
            </w:pPr>
          </w:p>
        </w:tc>
        <w:tc>
          <w:tcPr>
            <w:tcW w:w="449" w:type="dxa"/>
            <w:tcBorders>
              <w:left w:val="single" w:sz="4" w:space="0" w:color="D9D9D9" w:themeColor="background1" w:themeShade="D9"/>
            </w:tcBorders>
          </w:tcPr>
          <w:p w14:paraId="34EEC25F" w14:textId="77777777" w:rsidR="002C3EFB" w:rsidRPr="00997E86" w:rsidRDefault="002C3EFB" w:rsidP="00CC795C">
            <w:pPr>
              <w:pStyle w:val="Heading1"/>
              <w:jc w:val="both"/>
            </w:pPr>
          </w:p>
        </w:tc>
        <w:tc>
          <w:tcPr>
            <w:tcW w:w="6470" w:type="dxa"/>
            <w:gridSpan w:val="2"/>
          </w:tcPr>
          <w:p w14:paraId="46A3905A" w14:textId="3819DB6F" w:rsidR="002C3EFB" w:rsidRDefault="00CC795C" w:rsidP="00CC795C">
            <w:pPr>
              <w:pStyle w:val="Heading1"/>
              <w:jc w:val="both"/>
            </w:pPr>
            <w:r>
              <w:t>TRAININGS / SEMINARS</w:t>
            </w:r>
          </w:p>
          <w:p w14:paraId="56A92D9B" w14:textId="2416D64E" w:rsidR="00CC795C" w:rsidRPr="00CC795C" w:rsidRDefault="00B0739D" w:rsidP="006A636F">
            <w:pPr>
              <w:pStyle w:val="Heading1"/>
              <w:spacing w:after="0" w:line="240" w:lineRule="auto"/>
              <w:jc w:val="both"/>
              <w:rPr>
                <w:caps w:val="0"/>
                <w:spacing w:val="0"/>
                <w:sz w:val="22"/>
                <w:szCs w:val="24"/>
              </w:rPr>
            </w:pPr>
            <w:r>
              <w:rPr>
                <w:caps w:val="0"/>
                <w:spacing w:val="0"/>
                <w:sz w:val="22"/>
                <w:szCs w:val="24"/>
              </w:rPr>
              <w:t>Transcend: Create to Transform. Cope to ASCEND</w:t>
            </w:r>
          </w:p>
          <w:p w14:paraId="33477A56" w14:textId="29ED7CE2" w:rsidR="00CC795C" w:rsidRPr="00CC795C" w:rsidRDefault="005A66BE" w:rsidP="006A636F">
            <w:pPr>
              <w:pStyle w:val="Heading1"/>
              <w:spacing w:after="0" w:line="240" w:lineRule="auto"/>
              <w:jc w:val="both"/>
              <w:rPr>
                <w:caps w:val="0"/>
                <w:spacing w:val="0"/>
                <w:sz w:val="22"/>
                <w:szCs w:val="24"/>
              </w:rPr>
            </w:pPr>
            <w:r>
              <w:rPr>
                <w:caps w:val="0"/>
                <w:spacing w:val="0"/>
                <w:sz w:val="22"/>
                <w:szCs w:val="24"/>
              </w:rPr>
              <w:t>SWITS (Society for the Welfare of Information Technology Students)</w:t>
            </w:r>
          </w:p>
          <w:p w14:paraId="582D05B7" w14:textId="43B5F559" w:rsidR="00CC795C" w:rsidRPr="00CC795C" w:rsidRDefault="005A66BE" w:rsidP="006A636F">
            <w:pPr>
              <w:pStyle w:val="Heading1"/>
              <w:spacing w:after="0" w:line="240" w:lineRule="auto"/>
              <w:jc w:val="both"/>
              <w:rPr>
                <w:caps w:val="0"/>
                <w:spacing w:val="0"/>
                <w:sz w:val="22"/>
                <w:szCs w:val="24"/>
              </w:rPr>
            </w:pPr>
            <w:r>
              <w:rPr>
                <w:caps w:val="0"/>
                <w:spacing w:val="0"/>
                <w:sz w:val="22"/>
                <w:szCs w:val="24"/>
              </w:rPr>
              <w:t>April 17</w:t>
            </w:r>
            <w:r w:rsidR="00CC795C" w:rsidRPr="00CC795C">
              <w:rPr>
                <w:caps w:val="0"/>
                <w:spacing w:val="0"/>
                <w:sz w:val="22"/>
                <w:szCs w:val="24"/>
              </w:rPr>
              <w:t>, 2021</w:t>
            </w:r>
          </w:p>
          <w:p w14:paraId="52411A77" w14:textId="77777777" w:rsidR="00CC795C" w:rsidRPr="00CC795C" w:rsidRDefault="00CC795C" w:rsidP="006A636F">
            <w:pPr>
              <w:pStyle w:val="Heading1"/>
              <w:spacing w:after="0" w:line="240" w:lineRule="auto"/>
              <w:jc w:val="both"/>
              <w:rPr>
                <w:caps w:val="0"/>
                <w:spacing w:val="0"/>
                <w:sz w:val="22"/>
                <w:szCs w:val="24"/>
              </w:rPr>
            </w:pPr>
          </w:p>
          <w:p w14:paraId="26A13108" w14:textId="0D6380A5" w:rsidR="00CC795C" w:rsidRPr="00CC795C" w:rsidRDefault="005A66BE" w:rsidP="006A636F">
            <w:pPr>
              <w:pStyle w:val="Heading1"/>
              <w:spacing w:after="0" w:line="240" w:lineRule="auto"/>
              <w:jc w:val="both"/>
              <w:rPr>
                <w:caps w:val="0"/>
                <w:spacing w:val="0"/>
                <w:sz w:val="22"/>
                <w:szCs w:val="24"/>
              </w:rPr>
            </w:pPr>
            <w:r>
              <w:rPr>
                <w:caps w:val="0"/>
                <w:spacing w:val="0"/>
                <w:sz w:val="22"/>
                <w:szCs w:val="24"/>
              </w:rPr>
              <w:t>18</w:t>
            </w:r>
            <w:r w:rsidRPr="005A66BE">
              <w:rPr>
                <w:caps w:val="0"/>
                <w:spacing w:val="0"/>
                <w:sz w:val="22"/>
                <w:szCs w:val="24"/>
                <w:vertAlign w:val="superscript"/>
              </w:rPr>
              <w:t>th</w:t>
            </w:r>
            <w:r>
              <w:rPr>
                <w:caps w:val="0"/>
                <w:spacing w:val="0"/>
                <w:sz w:val="22"/>
                <w:szCs w:val="24"/>
              </w:rPr>
              <w:t xml:space="preserve"> Youth</w:t>
            </w:r>
            <w:r w:rsidR="004B0482">
              <w:rPr>
                <w:caps w:val="0"/>
                <w:spacing w:val="0"/>
                <w:sz w:val="22"/>
                <w:szCs w:val="24"/>
              </w:rPr>
              <w:t xml:space="preserve"> Congress on Information Technology</w:t>
            </w:r>
          </w:p>
          <w:p w14:paraId="10E2C5AB" w14:textId="4F923326" w:rsidR="00CC795C" w:rsidRPr="00CC795C" w:rsidRDefault="004B0482" w:rsidP="006A636F">
            <w:pPr>
              <w:pStyle w:val="Heading1"/>
              <w:spacing w:after="0" w:line="240" w:lineRule="auto"/>
              <w:jc w:val="both"/>
              <w:rPr>
                <w:caps w:val="0"/>
                <w:spacing w:val="0"/>
                <w:sz w:val="22"/>
                <w:szCs w:val="24"/>
              </w:rPr>
            </w:pPr>
            <w:r>
              <w:rPr>
                <w:caps w:val="0"/>
                <w:spacing w:val="0"/>
                <w:sz w:val="22"/>
                <w:szCs w:val="24"/>
              </w:rPr>
              <w:t>UP System Information Technology Foundation</w:t>
            </w:r>
          </w:p>
          <w:p w14:paraId="66C5E8B7" w14:textId="6EA4DA7C" w:rsidR="00CC795C" w:rsidRPr="00CC795C" w:rsidRDefault="004B0482" w:rsidP="006A636F">
            <w:pPr>
              <w:pStyle w:val="Heading1"/>
              <w:spacing w:after="0" w:line="240" w:lineRule="auto"/>
              <w:jc w:val="both"/>
              <w:rPr>
                <w:caps w:val="0"/>
                <w:spacing w:val="0"/>
                <w:sz w:val="22"/>
                <w:szCs w:val="24"/>
              </w:rPr>
            </w:pPr>
            <w:r>
              <w:rPr>
                <w:caps w:val="0"/>
                <w:spacing w:val="0"/>
                <w:sz w:val="22"/>
                <w:szCs w:val="24"/>
              </w:rPr>
              <w:t>November 21, December 05 and December 12, 2020</w:t>
            </w:r>
          </w:p>
          <w:p w14:paraId="517DAC24" w14:textId="77777777" w:rsidR="00CC795C" w:rsidRPr="00CC795C" w:rsidRDefault="00CC795C" w:rsidP="006A636F">
            <w:pPr>
              <w:pStyle w:val="Heading1"/>
              <w:spacing w:after="0" w:line="240" w:lineRule="auto"/>
              <w:jc w:val="both"/>
              <w:rPr>
                <w:caps w:val="0"/>
                <w:spacing w:val="0"/>
                <w:sz w:val="22"/>
                <w:szCs w:val="24"/>
              </w:rPr>
            </w:pPr>
          </w:p>
          <w:p w14:paraId="47811795" w14:textId="77777777" w:rsidR="006A636F" w:rsidRDefault="004B0482" w:rsidP="006A636F">
            <w:pPr>
              <w:pStyle w:val="Heading1"/>
              <w:spacing w:after="0" w:line="240" w:lineRule="auto"/>
              <w:jc w:val="both"/>
              <w:rPr>
                <w:caps w:val="0"/>
                <w:spacing w:val="0"/>
                <w:sz w:val="22"/>
                <w:szCs w:val="24"/>
              </w:rPr>
            </w:pPr>
            <w:r>
              <w:rPr>
                <w:caps w:val="0"/>
                <w:spacing w:val="0"/>
                <w:sz w:val="22"/>
                <w:szCs w:val="24"/>
              </w:rPr>
              <w:t>DICT Cybersecurity Awareness and Information Campaign 2019</w:t>
            </w:r>
          </w:p>
          <w:p w14:paraId="3741C9EC" w14:textId="77777777" w:rsidR="006A636F" w:rsidRDefault="006A636F" w:rsidP="006A636F">
            <w:pPr>
              <w:pStyle w:val="Heading1"/>
              <w:spacing w:after="0" w:line="240" w:lineRule="auto"/>
              <w:jc w:val="both"/>
              <w:rPr>
                <w:caps w:val="0"/>
                <w:spacing w:val="0"/>
                <w:sz w:val="22"/>
                <w:szCs w:val="24"/>
              </w:rPr>
            </w:pPr>
            <w:r>
              <w:rPr>
                <w:caps w:val="0"/>
                <w:spacing w:val="0"/>
                <w:sz w:val="22"/>
                <w:szCs w:val="24"/>
              </w:rPr>
              <w:t>DICT (Department of Information and Communication technology)</w:t>
            </w:r>
          </w:p>
          <w:p w14:paraId="2D3ADF7A" w14:textId="77777777" w:rsidR="006A636F" w:rsidRDefault="006A636F" w:rsidP="006A636F">
            <w:pPr>
              <w:pStyle w:val="Heading1"/>
              <w:tabs>
                <w:tab w:val="left" w:pos="2385"/>
              </w:tabs>
              <w:spacing w:after="0" w:line="240" w:lineRule="auto"/>
              <w:jc w:val="both"/>
              <w:rPr>
                <w:caps w:val="0"/>
                <w:spacing w:val="0"/>
                <w:sz w:val="22"/>
                <w:szCs w:val="24"/>
              </w:rPr>
            </w:pPr>
            <w:r>
              <w:rPr>
                <w:caps w:val="0"/>
                <w:spacing w:val="0"/>
                <w:sz w:val="22"/>
                <w:szCs w:val="24"/>
              </w:rPr>
              <w:t>September 23, 2019</w:t>
            </w:r>
          </w:p>
          <w:p w14:paraId="6D14210B" w14:textId="77777777" w:rsidR="006A636F" w:rsidRDefault="006A636F" w:rsidP="006A636F">
            <w:pPr>
              <w:pStyle w:val="Heading1"/>
              <w:tabs>
                <w:tab w:val="left" w:pos="2385"/>
              </w:tabs>
              <w:spacing w:after="0" w:line="240" w:lineRule="auto"/>
              <w:jc w:val="both"/>
              <w:rPr>
                <w:caps w:val="0"/>
                <w:spacing w:val="0"/>
                <w:sz w:val="22"/>
                <w:szCs w:val="24"/>
              </w:rPr>
            </w:pPr>
          </w:p>
          <w:p w14:paraId="1AD93F00" w14:textId="77777777" w:rsidR="006A636F" w:rsidRDefault="006A636F" w:rsidP="006A636F">
            <w:pPr>
              <w:pStyle w:val="Heading1"/>
              <w:tabs>
                <w:tab w:val="left" w:pos="510"/>
                <w:tab w:val="left" w:pos="2385"/>
              </w:tabs>
              <w:spacing w:after="0" w:line="240" w:lineRule="auto"/>
              <w:jc w:val="both"/>
              <w:rPr>
                <w:caps w:val="0"/>
                <w:spacing w:val="0"/>
                <w:sz w:val="22"/>
                <w:szCs w:val="24"/>
              </w:rPr>
            </w:pPr>
            <w:r>
              <w:rPr>
                <w:caps w:val="0"/>
                <w:spacing w:val="0"/>
                <w:sz w:val="22"/>
                <w:szCs w:val="24"/>
              </w:rPr>
              <w:t>Infinite 3D: Design | Develop | Deploy</w:t>
            </w:r>
          </w:p>
          <w:p w14:paraId="6848B292" w14:textId="77777777" w:rsidR="006A636F" w:rsidRDefault="006A636F" w:rsidP="006A636F">
            <w:pPr>
              <w:pStyle w:val="Heading1"/>
              <w:tabs>
                <w:tab w:val="left" w:pos="510"/>
                <w:tab w:val="left" w:pos="2385"/>
              </w:tabs>
              <w:spacing w:after="0" w:line="240" w:lineRule="auto"/>
              <w:jc w:val="both"/>
              <w:rPr>
                <w:caps w:val="0"/>
                <w:spacing w:val="0"/>
                <w:sz w:val="22"/>
                <w:szCs w:val="24"/>
              </w:rPr>
            </w:pPr>
            <w:proofErr w:type="spellStart"/>
            <w:r>
              <w:rPr>
                <w:caps w:val="0"/>
                <w:spacing w:val="0"/>
                <w:sz w:val="22"/>
                <w:szCs w:val="24"/>
              </w:rPr>
              <w:t>Bulacan</w:t>
            </w:r>
            <w:proofErr w:type="spellEnd"/>
            <w:r>
              <w:rPr>
                <w:caps w:val="0"/>
                <w:spacing w:val="0"/>
                <w:sz w:val="22"/>
                <w:szCs w:val="24"/>
              </w:rPr>
              <w:t xml:space="preserve"> State University</w:t>
            </w:r>
          </w:p>
          <w:p w14:paraId="6E76F647" w14:textId="77777777" w:rsidR="00404325" w:rsidRDefault="006A636F" w:rsidP="006A636F">
            <w:pPr>
              <w:pStyle w:val="Heading1"/>
              <w:tabs>
                <w:tab w:val="left" w:pos="510"/>
                <w:tab w:val="left" w:pos="2385"/>
              </w:tabs>
              <w:spacing w:after="0" w:line="240" w:lineRule="auto"/>
              <w:jc w:val="both"/>
              <w:rPr>
                <w:caps w:val="0"/>
                <w:spacing w:val="0"/>
                <w:sz w:val="22"/>
                <w:szCs w:val="24"/>
              </w:rPr>
            </w:pPr>
            <w:r>
              <w:rPr>
                <w:caps w:val="0"/>
                <w:spacing w:val="0"/>
                <w:sz w:val="22"/>
                <w:szCs w:val="24"/>
              </w:rPr>
              <w:t>SWITS (</w:t>
            </w:r>
            <w:r w:rsidR="00404325">
              <w:rPr>
                <w:caps w:val="0"/>
                <w:spacing w:val="0"/>
                <w:sz w:val="22"/>
                <w:szCs w:val="24"/>
              </w:rPr>
              <w:t>Society for the Welfare of Information Technology Students</w:t>
            </w:r>
            <w:r>
              <w:rPr>
                <w:caps w:val="0"/>
                <w:spacing w:val="0"/>
                <w:sz w:val="22"/>
                <w:szCs w:val="24"/>
              </w:rPr>
              <w:t>)</w:t>
            </w:r>
          </w:p>
          <w:p w14:paraId="0C624AA3" w14:textId="77777777" w:rsidR="00404325" w:rsidRDefault="00404325" w:rsidP="006A636F">
            <w:pPr>
              <w:pStyle w:val="Heading1"/>
              <w:tabs>
                <w:tab w:val="left" w:pos="510"/>
                <w:tab w:val="left" w:pos="2385"/>
              </w:tabs>
              <w:spacing w:after="0" w:line="240" w:lineRule="auto"/>
              <w:jc w:val="both"/>
              <w:rPr>
                <w:caps w:val="0"/>
                <w:spacing w:val="0"/>
                <w:sz w:val="22"/>
                <w:szCs w:val="24"/>
              </w:rPr>
            </w:pPr>
            <w:r>
              <w:rPr>
                <w:caps w:val="0"/>
                <w:spacing w:val="0"/>
                <w:sz w:val="22"/>
                <w:szCs w:val="24"/>
              </w:rPr>
              <w:t>March 04, 2019</w:t>
            </w:r>
          </w:p>
          <w:p w14:paraId="7C31BAF3" w14:textId="77777777" w:rsidR="00404325" w:rsidRDefault="00404325" w:rsidP="006A636F">
            <w:pPr>
              <w:pStyle w:val="Heading1"/>
              <w:tabs>
                <w:tab w:val="left" w:pos="510"/>
                <w:tab w:val="left" w:pos="2385"/>
              </w:tabs>
              <w:spacing w:after="0" w:line="240" w:lineRule="auto"/>
              <w:jc w:val="both"/>
              <w:rPr>
                <w:caps w:val="0"/>
                <w:spacing w:val="0"/>
                <w:sz w:val="22"/>
                <w:szCs w:val="24"/>
              </w:rPr>
            </w:pPr>
          </w:p>
          <w:p w14:paraId="49AB3080" w14:textId="77777777" w:rsidR="00404325" w:rsidRDefault="00404325" w:rsidP="006A636F">
            <w:pPr>
              <w:pStyle w:val="Heading1"/>
              <w:tabs>
                <w:tab w:val="left" w:pos="510"/>
                <w:tab w:val="left" w:pos="2385"/>
              </w:tabs>
              <w:spacing w:after="0" w:line="240" w:lineRule="auto"/>
              <w:jc w:val="both"/>
              <w:rPr>
                <w:caps w:val="0"/>
                <w:spacing w:val="0"/>
                <w:sz w:val="22"/>
                <w:szCs w:val="24"/>
              </w:rPr>
            </w:pPr>
            <w:r>
              <w:rPr>
                <w:caps w:val="0"/>
                <w:spacing w:val="0"/>
                <w:sz w:val="22"/>
                <w:szCs w:val="24"/>
              </w:rPr>
              <w:t>Adobe Flash CS3</w:t>
            </w:r>
          </w:p>
          <w:p w14:paraId="1D60C46B" w14:textId="77777777" w:rsidR="00404325" w:rsidRDefault="00404325" w:rsidP="006A636F">
            <w:pPr>
              <w:pStyle w:val="Heading1"/>
              <w:tabs>
                <w:tab w:val="left" w:pos="510"/>
                <w:tab w:val="left" w:pos="2385"/>
              </w:tabs>
              <w:spacing w:after="0" w:line="240" w:lineRule="auto"/>
              <w:jc w:val="both"/>
              <w:rPr>
                <w:caps w:val="0"/>
                <w:spacing w:val="0"/>
                <w:sz w:val="22"/>
                <w:szCs w:val="24"/>
              </w:rPr>
            </w:pPr>
            <w:proofErr w:type="spellStart"/>
            <w:r>
              <w:rPr>
                <w:caps w:val="0"/>
                <w:spacing w:val="0"/>
                <w:sz w:val="22"/>
                <w:szCs w:val="24"/>
              </w:rPr>
              <w:t>Bulacan</w:t>
            </w:r>
            <w:proofErr w:type="spellEnd"/>
            <w:r>
              <w:rPr>
                <w:caps w:val="0"/>
                <w:spacing w:val="0"/>
                <w:sz w:val="22"/>
                <w:szCs w:val="24"/>
              </w:rPr>
              <w:t xml:space="preserve"> Polytechnic College</w:t>
            </w:r>
          </w:p>
          <w:p w14:paraId="4049D19A" w14:textId="483F7F5F" w:rsidR="00404325" w:rsidRDefault="00404325" w:rsidP="006A636F">
            <w:pPr>
              <w:pStyle w:val="Heading1"/>
              <w:tabs>
                <w:tab w:val="left" w:pos="510"/>
                <w:tab w:val="left" w:pos="2385"/>
              </w:tabs>
              <w:spacing w:after="0" w:line="240" w:lineRule="auto"/>
              <w:jc w:val="both"/>
              <w:rPr>
                <w:caps w:val="0"/>
                <w:spacing w:val="0"/>
                <w:sz w:val="22"/>
                <w:szCs w:val="24"/>
              </w:rPr>
            </w:pPr>
            <w:r>
              <w:rPr>
                <w:caps w:val="0"/>
                <w:spacing w:val="0"/>
                <w:sz w:val="22"/>
                <w:szCs w:val="24"/>
              </w:rPr>
              <w:t>Computer Secretarial Department</w:t>
            </w:r>
          </w:p>
          <w:p w14:paraId="3E2275BE" w14:textId="602498AC" w:rsidR="00CC795C" w:rsidRDefault="00404325" w:rsidP="006A636F">
            <w:pPr>
              <w:pStyle w:val="Heading1"/>
              <w:tabs>
                <w:tab w:val="left" w:pos="510"/>
                <w:tab w:val="left" w:pos="2385"/>
              </w:tabs>
              <w:spacing w:after="0" w:line="240" w:lineRule="auto"/>
              <w:jc w:val="both"/>
              <w:rPr>
                <w:caps w:val="0"/>
                <w:spacing w:val="0"/>
                <w:sz w:val="22"/>
                <w:szCs w:val="24"/>
              </w:rPr>
            </w:pPr>
            <w:r>
              <w:rPr>
                <w:caps w:val="0"/>
                <w:spacing w:val="0"/>
                <w:sz w:val="22"/>
                <w:szCs w:val="24"/>
              </w:rPr>
              <w:t>November 15, 2011</w:t>
            </w:r>
            <w:r w:rsidR="006A636F">
              <w:rPr>
                <w:caps w:val="0"/>
                <w:spacing w:val="0"/>
                <w:sz w:val="22"/>
                <w:szCs w:val="24"/>
              </w:rPr>
              <w:tab/>
            </w:r>
          </w:p>
          <w:p w14:paraId="65BE4244" w14:textId="4F011DDE" w:rsidR="006A636F" w:rsidRDefault="006A636F" w:rsidP="006A636F"/>
          <w:p w14:paraId="78E3AE74" w14:textId="77777777" w:rsidR="006A636F" w:rsidRPr="006A636F" w:rsidRDefault="006A636F" w:rsidP="006A636F"/>
          <w:p w14:paraId="4C5CB703" w14:textId="12E5D6F9" w:rsidR="002C3EFB" w:rsidRPr="006C2DFF" w:rsidRDefault="002C3EFB" w:rsidP="00CC795C">
            <w:pPr>
              <w:pStyle w:val="ListBullet"/>
              <w:numPr>
                <w:ilvl w:val="0"/>
                <w:numId w:val="0"/>
              </w:numPr>
              <w:jc w:val="both"/>
            </w:pPr>
            <w:bookmarkStart w:id="0" w:name="_GoBack"/>
            <w:bookmarkEnd w:id="0"/>
          </w:p>
        </w:tc>
      </w:tr>
    </w:tbl>
    <w:p w14:paraId="5BF9C730" w14:textId="643DB2B1" w:rsidR="005A20B8" w:rsidRDefault="005A20B8" w:rsidP="00CC795C">
      <w:pPr>
        <w:jc w:val="both"/>
      </w:pPr>
    </w:p>
    <w:sectPr w:rsidR="005A20B8" w:rsidSect="00C777FF">
      <w:headerReference w:type="default" r:id="rId29"/>
      <w:footerReference w:type="default" r:id="rId30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C32E05" w14:textId="77777777" w:rsidR="00FD2D8D" w:rsidRDefault="00FD2D8D" w:rsidP="00B21D64">
      <w:pPr>
        <w:spacing w:after="0" w:line="240" w:lineRule="auto"/>
      </w:pPr>
      <w:r>
        <w:separator/>
      </w:r>
    </w:p>
  </w:endnote>
  <w:endnote w:type="continuationSeparator" w:id="0">
    <w:p w14:paraId="2393460D" w14:textId="77777777" w:rsidR="00FD2D8D" w:rsidRDefault="00FD2D8D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E4F51" w14:textId="77777777" w:rsidR="00A96376" w:rsidRDefault="00A96376">
    <w:pPr>
      <w:pStyle w:val="Foot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9A4D6C" wp14:editId="3099218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1400B4BF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CC3E4C" w14:textId="77777777" w:rsidR="00FD2D8D" w:rsidRDefault="00FD2D8D" w:rsidP="00B21D64">
      <w:pPr>
        <w:spacing w:after="0" w:line="240" w:lineRule="auto"/>
      </w:pPr>
      <w:r>
        <w:separator/>
      </w:r>
    </w:p>
  </w:footnote>
  <w:footnote w:type="continuationSeparator" w:id="0">
    <w:p w14:paraId="519341AD" w14:textId="77777777" w:rsidR="00FD2D8D" w:rsidRDefault="00FD2D8D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FFF54" w14:textId="77777777" w:rsidR="00B21D64" w:rsidRDefault="00997E86">
    <w:pPr>
      <w:pStyle w:val="Header"/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713E5058" wp14:editId="7E9D2B7D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6A027BB1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EFB"/>
    <w:rsid w:val="00005ED5"/>
    <w:rsid w:val="000161E1"/>
    <w:rsid w:val="00021303"/>
    <w:rsid w:val="00107E81"/>
    <w:rsid w:val="00144072"/>
    <w:rsid w:val="0021475C"/>
    <w:rsid w:val="002C3EFB"/>
    <w:rsid w:val="003C0BB5"/>
    <w:rsid w:val="00404325"/>
    <w:rsid w:val="004067B9"/>
    <w:rsid w:val="004103C0"/>
    <w:rsid w:val="00452292"/>
    <w:rsid w:val="004865C2"/>
    <w:rsid w:val="004B0482"/>
    <w:rsid w:val="004B4147"/>
    <w:rsid w:val="00540862"/>
    <w:rsid w:val="00552F9B"/>
    <w:rsid w:val="005636A7"/>
    <w:rsid w:val="005A20B8"/>
    <w:rsid w:val="005A66BE"/>
    <w:rsid w:val="005B7DB3"/>
    <w:rsid w:val="0061400D"/>
    <w:rsid w:val="00621B5C"/>
    <w:rsid w:val="006A636F"/>
    <w:rsid w:val="006A6E41"/>
    <w:rsid w:val="006C2DFF"/>
    <w:rsid w:val="006E783F"/>
    <w:rsid w:val="007571B5"/>
    <w:rsid w:val="007772B1"/>
    <w:rsid w:val="007F32CD"/>
    <w:rsid w:val="008424CE"/>
    <w:rsid w:val="00890F1A"/>
    <w:rsid w:val="008E2197"/>
    <w:rsid w:val="008F0997"/>
    <w:rsid w:val="00997E86"/>
    <w:rsid w:val="009B7D45"/>
    <w:rsid w:val="009C5F64"/>
    <w:rsid w:val="00A21AF8"/>
    <w:rsid w:val="00A6425D"/>
    <w:rsid w:val="00A96376"/>
    <w:rsid w:val="00AA1BD3"/>
    <w:rsid w:val="00B03ED5"/>
    <w:rsid w:val="00B0739D"/>
    <w:rsid w:val="00B21D64"/>
    <w:rsid w:val="00B73E22"/>
    <w:rsid w:val="00BB7CE4"/>
    <w:rsid w:val="00BC33C3"/>
    <w:rsid w:val="00BF0DAF"/>
    <w:rsid w:val="00C05345"/>
    <w:rsid w:val="00C344AA"/>
    <w:rsid w:val="00C37B1A"/>
    <w:rsid w:val="00C777FF"/>
    <w:rsid w:val="00CC795C"/>
    <w:rsid w:val="00CD2FD2"/>
    <w:rsid w:val="00D12DFD"/>
    <w:rsid w:val="00D62B7E"/>
    <w:rsid w:val="00EC7F70"/>
    <w:rsid w:val="00F02127"/>
    <w:rsid w:val="00F32738"/>
    <w:rsid w:val="00FD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ACB3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svg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image" Target="media/image5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6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svg"/><Relationship Id="rId32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23" Type="http://schemas.openxmlformats.org/officeDocument/2006/relationships/image" Target="media/image8.png"/><Relationship Id="rId28" Type="http://schemas.openxmlformats.org/officeDocument/2006/relationships/image" Target="media/image19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3.png"/><Relationship Id="rId27" Type="http://schemas.openxmlformats.org/officeDocument/2006/relationships/image" Target="media/image18.svg"/><Relationship Id="rId30" Type="http://schemas.openxmlformats.org/officeDocument/2006/relationships/footer" Target="footer1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929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AB16B1128394072957B6957AEBD6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AC954-6AB8-4A58-8C82-BF4C6C25F154}"/>
      </w:docPartPr>
      <w:docPartBody>
        <w:p w:rsidR="00965E20" w:rsidRDefault="00D150A8" w:rsidP="00D150A8">
          <w:pPr>
            <w:pStyle w:val="4AB16B1128394072957B6957AEBD60C1"/>
          </w:pPr>
          <w:r w:rsidRPr="007772B1">
            <w:t>ABOUT ME</w:t>
          </w:r>
        </w:p>
      </w:docPartBody>
    </w:docPart>
    <w:docPart>
      <w:docPartPr>
        <w:name w:val="11BEE320D47344BBA789A5BC17855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A24ED-F082-4BC8-9D48-A39A80B9259C}"/>
      </w:docPartPr>
      <w:docPartBody>
        <w:p w:rsidR="00965E20" w:rsidRDefault="00D150A8" w:rsidP="00D150A8">
          <w:pPr>
            <w:pStyle w:val="11BEE320D47344BBA789A5BC17855D4F"/>
          </w:pPr>
          <w:r>
            <w:t>Skills</w:t>
          </w:r>
        </w:p>
      </w:docPartBody>
    </w:docPart>
    <w:docPart>
      <w:docPartPr>
        <w:name w:val="0DD47A4020754CDF88FE5FE893D2E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A9788-2F0F-48A6-BD95-6E01EDF3F5E0}"/>
      </w:docPartPr>
      <w:docPartBody>
        <w:p w:rsidR="00965E20" w:rsidRDefault="00D150A8" w:rsidP="00D150A8">
          <w:pPr>
            <w:pStyle w:val="0DD47A4020754CDF88FE5FE893D2ED5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0A8"/>
    <w:rsid w:val="00322546"/>
    <w:rsid w:val="00965E20"/>
    <w:rsid w:val="00A257EC"/>
    <w:rsid w:val="00BC7062"/>
    <w:rsid w:val="00CA4ACF"/>
    <w:rsid w:val="00D1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0AD0518C7B4417B1AD04E207AC3B18">
    <w:name w:val="F50AD0518C7B4417B1AD04E207AC3B18"/>
  </w:style>
  <w:style w:type="paragraph" w:customStyle="1" w:styleId="22D73A138F98493A86948A3721ECBA3F">
    <w:name w:val="22D73A138F98493A86948A3721ECBA3F"/>
  </w:style>
  <w:style w:type="paragraph" w:customStyle="1" w:styleId="AD60894BA16F4372BD6BAB15A4B42995">
    <w:name w:val="AD60894BA16F4372BD6BAB15A4B42995"/>
  </w:style>
  <w:style w:type="paragraph" w:customStyle="1" w:styleId="9141C0FE90314B3AADFA2F447E6479F5">
    <w:name w:val="9141C0FE90314B3AADFA2F447E6479F5"/>
  </w:style>
  <w:style w:type="paragraph" w:customStyle="1" w:styleId="42955030AD824BE8B05814FE1F45E0BF">
    <w:name w:val="42955030AD824BE8B05814FE1F45E0BF"/>
  </w:style>
  <w:style w:type="paragraph" w:customStyle="1" w:styleId="D6B7BFE2477247D29B0C74DDFC00080A">
    <w:name w:val="D6B7BFE2477247D29B0C74DDFC00080A"/>
  </w:style>
  <w:style w:type="paragraph" w:customStyle="1" w:styleId="64D9C7406BCE42E6889CBFA891E8E837">
    <w:name w:val="64D9C7406BCE42E6889CBFA891E8E837"/>
  </w:style>
  <w:style w:type="paragraph" w:customStyle="1" w:styleId="81E46E4D403045D587AD3B0EC78F8004">
    <w:name w:val="81E46E4D403045D587AD3B0EC78F8004"/>
  </w:style>
  <w:style w:type="paragraph" w:customStyle="1" w:styleId="4AE2421257064AFCBCF14FD8523F38C1">
    <w:name w:val="4AE2421257064AFCBCF14FD8523F38C1"/>
  </w:style>
  <w:style w:type="paragraph" w:customStyle="1" w:styleId="55209D36DC604EFB92F7262A45BFA51D">
    <w:name w:val="55209D36DC604EFB92F7262A45BFA51D"/>
  </w:style>
  <w:style w:type="paragraph" w:customStyle="1" w:styleId="A2D29F51BDA34F89954E4B7FEC0C1138">
    <w:name w:val="A2D29F51BDA34F89954E4B7FEC0C1138"/>
  </w:style>
  <w:style w:type="paragraph" w:customStyle="1" w:styleId="69176CB84B5B4864A1FFC2169DEA043E">
    <w:name w:val="69176CB84B5B4864A1FFC2169DEA043E"/>
  </w:style>
  <w:style w:type="paragraph" w:customStyle="1" w:styleId="D84EA80D4DA54CB484C32B0779C1AE19">
    <w:name w:val="D84EA80D4DA54CB484C32B0779C1AE19"/>
  </w:style>
  <w:style w:type="paragraph" w:customStyle="1" w:styleId="1243AAF0EBD344C4868C7A1E34F961EE">
    <w:name w:val="1243AAF0EBD344C4868C7A1E34F961EE"/>
  </w:style>
  <w:style w:type="paragraph" w:customStyle="1" w:styleId="6AAB5EAA0D8E4463AF9FCD3DAD76DAE0">
    <w:name w:val="6AAB5EAA0D8E4463AF9FCD3DAD76DAE0"/>
  </w:style>
  <w:style w:type="paragraph" w:customStyle="1" w:styleId="0A990397A13445E394CD4D38A9EABC9B">
    <w:name w:val="0A990397A13445E394CD4D38A9EABC9B"/>
  </w:style>
  <w:style w:type="paragraph" w:customStyle="1" w:styleId="2F0AC88725F24F60A1EE6E55AA58C3A9">
    <w:name w:val="2F0AC88725F24F60A1EE6E55AA58C3A9"/>
  </w:style>
  <w:style w:type="paragraph" w:customStyle="1" w:styleId="A3597373784847B0A032C19968321F80">
    <w:name w:val="A3597373784847B0A032C19968321F80"/>
  </w:style>
  <w:style w:type="paragraph" w:customStyle="1" w:styleId="88D06F57395A47A1A8BBEBC2E940CE11">
    <w:name w:val="88D06F57395A47A1A8BBEBC2E940CE11"/>
  </w:style>
  <w:style w:type="paragraph" w:customStyle="1" w:styleId="DB849036A4E14678960A02C700FB0C06">
    <w:name w:val="DB849036A4E14678960A02C700FB0C06"/>
  </w:style>
  <w:style w:type="paragraph" w:customStyle="1" w:styleId="CA2CD803CCD54F589F888F46434DF786">
    <w:name w:val="CA2CD803CCD54F589F888F46434DF786"/>
  </w:style>
  <w:style w:type="paragraph" w:customStyle="1" w:styleId="52530FEAF3C44C58A89E1A78F2760E39">
    <w:name w:val="52530FEAF3C44C58A89E1A78F2760E39"/>
  </w:style>
  <w:style w:type="paragraph" w:customStyle="1" w:styleId="76827E2F00C7495995D922F4978BAF77">
    <w:name w:val="76827E2F00C7495995D922F4978BAF77"/>
  </w:style>
  <w:style w:type="paragraph" w:customStyle="1" w:styleId="DDCCFBBEA9C446C5AB1D719BAD4C2507">
    <w:name w:val="DDCCFBBEA9C446C5AB1D719BAD4C2507"/>
  </w:style>
  <w:style w:type="paragraph" w:customStyle="1" w:styleId="98212FBEE43E46C99D4A2BD8E1C46C85">
    <w:name w:val="98212FBEE43E46C99D4A2BD8E1C46C85"/>
  </w:style>
  <w:style w:type="paragraph" w:customStyle="1" w:styleId="176EE6FF8B8F496AB67C0E79ECDCF548">
    <w:name w:val="176EE6FF8B8F496AB67C0E79ECDCF548"/>
  </w:style>
  <w:style w:type="paragraph" w:customStyle="1" w:styleId="JobDescription">
    <w:name w:val="Job Description"/>
    <w:basedOn w:val="Normal"/>
    <w:link w:val="JobDescriptionChar"/>
    <w:uiPriority w:val="18"/>
    <w:qFormat/>
    <w:pPr>
      <w:spacing w:after="0" w:line="288" w:lineRule="auto"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character" w:customStyle="1" w:styleId="JobDescriptionChar">
    <w:name w:val="Job Description Char"/>
    <w:basedOn w:val="DefaultParagraphFont"/>
    <w:link w:val="JobDescription"/>
    <w:uiPriority w:val="18"/>
    <w:rPr>
      <w:rFonts w:eastAsiaTheme="minorHAnsi"/>
      <w:color w:val="262626" w:themeColor="text1" w:themeTint="D9"/>
      <w:sz w:val="18"/>
      <w:szCs w:val="18"/>
      <w:lang w:val="en-US" w:eastAsia="en-US"/>
    </w:rPr>
  </w:style>
  <w:style w:type="paragraph" w:customStyle="1" w:styleId="F71E1EEDC4144CDAB82A812D187057B6">
    <w:name w:val="F71E1EEDC4144CDAB82A812D187057B6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C6E3AF7F9307477983F9F12D2BC3049F">
    <w:name w:val="C6E3AF7F9307477983F9F12D2BC3049F"/>
  </w:style>
  <w:style w:type="paragraph" w:customStyle="1" w:styleId="3FC8D531CD774C7FB671124DBF30E322">
    <w:name w:val="3FC8D531CD774C7FB671124DBF30E322"/>
  </w:style>
  <w:style w:type="paragraph" w:customStyle="1" w:styleId="4884F0B1E08B40F0B21040DBA10C794D">
    <w:name w:val="4884F0B1E08B40F0B21040DBA10C794D"/>
  </w:style>
  <w:style w:type="paragraph" w:customStyle="1" w:styleId="BCA035CCBB574058AD58C98DDDAF6D7D">
    <w:name w:val="BCA035CCBB574058AD58C98DDDAF6D7D"/>
  </w:style>
  <w:style w:type="paragraph" w:customStyle="1" w:styleId="84A36548441141B29A21781192ACB31C">
    <w:name w:val="84A36548441141B29A21781192ACB31C"/>
  </w:style>
  <w:style w:type="paragraph" w:customStyle="1" w:styleId="756ECFA766F343C4B804395BB6A9564C">
    <w:name w:val="756ECFA766F343C4B804395BB6A9564C"/>
  </w:style>
  <w:style w:type="paragraph" w:customStyle="1" w:styleId="9CE33C312E834EB690C2CA2B27AA21E0">
    <w:name w:val="9CE33C312E834EB690C2CA2B27AA21E0"/>
  </w:style>
  <w:style w:type="paragraph" w:customStyle="1" w:styleId="A2ACC6582747459C880DE328AF89B622">
    <w:name w:val="A2ACC6582747459C880DE328AF89B622"/>
  </w:style>
  <w:style w:type="paragraph" w:customStyle="1" w:styleId="DAC7ED2E428A40A183998269785BC4B3">
    <w:name w:val="DAC7ED2E428A40A183998269785BC4B3"/>
  </w:style>
  <w:style w:type="paragraph" w:customStyle="1" w:styleId="A7C9638C53A54C86B38B77BCE9E95FD2">
    <w:name w:val="A7C9638C53A54C86B38B77BCE9E95FD2"/>
  </w:style>
  <w:style w:type="paragraph" w:customStyle="1" w:styleId="343C46E5A00142DE9C982CB67B20FFEE">
    <w:name w:val="343C46E5A00142DE9C982CB67B20FFEE"/>
  </w:style>
  <w:style w:type="paragraph" w:customStyle="1" w:styleId="35E46E75F35D4D9EABAE10C7329EC2C5">
    <w:name w:val="35E46E75F35D4D9EABAE10C7329EC2C5"/>
  </w:style>
  <w:style w:type="paragraph" w:customStyle="1" w:styleId="46900936C99F4BA886DAB78673252894">
    <w:name w:val="46900936C99F4BA886DAB78673252894"/>
  </w:style>
  <w:style w:type="paragraph" w:customStyle="1" w:styleId="2486CAE82EDE42C4856BCD3A36E85B48">
    <w:name w:val="2486CAE82EDE42C4856BCD3A36E85B48"/>
  </w:style>
  <w:style w:type="paragraph" w:customStyle="1" w:styleId="8B608178C9C64A12850501653D7149C9">
    <w:name w:val="8B608178C9C64A12850501653D7149C9"/>
  </w:style>
  <w:style w:type="paragraph" w:customStyle="1" w:styleId="2F4F74A903FC4610AF32E3D7E85B3675">
    <w:name w:val="2F4F74A903FC4610AF32E3D7E85B3675"/>
  </w:style>
  <w:style w:type="paragraph" w:customStyle="1" w:styleId="E79526EDF1A74614A982300A99558D0A">
    <w:name w:val="E79526EDF1A74614A982300A99558D0A"/>
  </w:style>
  <w:style w:type="paragraph" w:customStyle="1" w:styleId="E7C67AF0328F4CDC885CC331D521847F">
    <w:name w:val="E7C67AF0328F4CDC885CC331D521847F"/>
  </w:style>
  <w:style w:type="paragraph" w:customStyle="1" w:styleId="6A114C7A87694D2F9E2A4571D1A2EF21">
    <w:name w:val="6A114C7A87694D2F9E2A4571D1A2EF21"/>
  </w:style>
  <w:style w:type="paragraph" w:customStyle="1" w:styleId="717A48916EFC4E329A9130FB6DDF91C5">
    <w:name w:val="717A48916EFC4E329A9130FB6DDF91C5"/>
  </w:style>
  <w:style w:type="paragraph" w:customStyle="1" w:styleId="F8829153213646129168F9743FE6F275">
    <w:name w:val="F8829153213646129168F9743FE6F275"/>
  </w:style>
  <w:style w:type="paragraph" w:customStyle="1" w:styleId="A6098788A04E4732A5BCE5E7E2EEB0A9">
    <w:name w:val="A6098788A04E4732A5BCE5E7E2EEB0A9"/>
    <w:rsid w:val="00D150A8"/>
  </w:style>
  <w:style w:type="paragraph" w:customStyle="1" w:styleId="298A4AA2D2914DBB8F7601A4B206DAB7">
    <w:name w:val="298A4AA2D2914DBB8F7601A4B206DAB7"/>
    <w:rsid w:val="00D150A8"/>
  </w:style>
  <w:style w:type="paragraph" w:customStyle="1" w:styleId="4AB16B1128394072957B6957AEBD60C1">
    <w:name w:val="4AB16B1128394072957B6957AEBD60C1"/>
    <w:rsid w:val="00D150A8"/>
  </w:style>
  <w:style w:type="paragraph" w:customStyle="1" w:styleId="7F85DB9F70C948F69C9780161B93D32B">
    <w:name w:val="7F85DB9F70C948F69C9780161B93D32B"/>
    <w:rsid w:val="00D150A8"/>
  </w:style>
  <w:style w:type="paragraph" w:customStyle="1" w:styleId="7E6132A91F5449F09EBE694D9A4C6C68">
    <w:name w:val="7E6132A91F5449F09EBE694D9A4C6C68"/>
    <w:rsid w:val="00D150A8"/>
  </w:style>
  <w:style w:type="paragraph" w:customStyle="1" w:styleId="CFC4F668C047451E9EC219DB296DF87F">
    <w:name w:val="CFC4F668C047451E9EC219DB296DF87F"/>
    <w:rsid w:val="00D150A8"/>
  </w:style>
  <w:style w:type="paragraph" w:customStyle="1" w:styleId="8B86F9B642F24DC2AE132486DEB2DD15">
    <w:name w:val="8B86F9B642F24DC2AE132486DEB2DD15"/>
    <w:rsid w:val="00D150A8"/>
  </w:style>
  <w:style w:type="paragraph" w:customStyle="1" w:styleId="2B6FCACDAAC84F43ACE0EDE2AAD269A3">
    <w:name w:val="2B6FCACDAAC84F43ACE0EDE2AAD269A3"/>
    <w:rsid w:val="00D150A8"/>
  </w:style>
  <w:style w:type="paragraph" w:customStyle="1" w:styleId="41FE365312BE4EF9971BD880E6E6A0ED">
    <w:name w:val="41FE365312BE4EF9971BD880E6E6A0ED"/>
    <w:rsid w:val="00D150A8"/>
  </w:style>
  <w:style w:type="paragraph" w:customStyle="1" w:styleId="E2AD6980A52849FABFE055338A32077C">
    <w:name w:val="E2AD6980A52849FABFE055338A32077C"/>
    <w:rsid w:val="00D150A8"/>
  </w:style>
  <w:style w:type="paragraph" w:customStyle="1" w:styleId="5321A93BABEC42FD98F3FD2878048D74">
    <w:name w:val="5321A93BABEC42FD98F3FD2878048D74"/>
    <w:rsid w:val="00D150A8"/>
  </w:style>
  <w:style w:type="paragraph" w:customStyle="1" w:styleId="BD872841A6BA4C5190302B178F07CC72">
    <w:name w:val="BD872841A6BA4C5190302B178F07CC72"/>
    <w:rsid w:val="00D150A8"/>
  </w:style>
  <w:style w:type="paragraph" w:customStyle="1" w:styleId="8015AF0B81214457B660FCE8B82440C8">
    <w:name w:val="8015AF0B81214457B660FCE8B82440C8"/>
    <w:rsid w:val="00D150A8"/>
  </w:style>
  <w:style w:type="paragraph" w:customStyle="1" w:styleId="8C962A3EA55141EDB9AD44A4554C90DA">
    <w:name w:val="8C962A3EA55141EDB9AD44A4554C90DA"/>
    <w:rsid w:val="00D150A8"/>
  </w:style>
  <w:style w:type="paragraph" w:customStyle="1" w:styleId="C94AF1AA9747411FBF8148B6E120811A">
    <w:name w:val="C94AF1AA9747411FBF8148B6E120811A"/>
    <w:rsid w:val="00D150A8"/>
  </w:style>
  <w:style w:type="paragraph" w:customStyle="1" w:styleId="D8B2C2E0DB8944379A63DDAEC948FDF1">
    <w:name w:val="D8B2C2E0DB8944379A63DDAEC948FDF1"/>
    <w:rsid w:val="00D150A8"/>
  </w:style>
  <w:style w:type="paragraph" w:customStyle="1" w:styleId="A4E0B52F8C9344D7B5C94604DA53319F">
    <w:name w:val="A4E0B52F8C9344D7B5C94604DA53319F"/>
    <w:rsid w:val="00D150A8"/>
  </w:style>
  <w:style w:type="paragraph" w:customStyle="1" w:styleId="6780BA57921A4EBBBFAF2639E7375684">
    <w:name w:val="6780BA57921A4EBBBFAF2639E7375684"/>
    <w:rsid w:val="00D150A8"/>
  </w:style>
  <w:style w:type="paragraph" w:customStyle="1" w:styleId="6D293C3D34A742D2BC0C2DE4B77BB216">
    <w:name w:val="6D293C3D34A742D2BC0C2DE4B77BB216"/>
    <w:rsid w:val="00D150A8"/>
  </w:style>
  <w:style w:type="paragraph" w:customStyle="1" w:styleId="B12D241E73774D5491692861DD7DAE65">
    <w:name w:val="B12D241E73774D5491692861DD7DAE65"/>
    <w:rsid w:val="00D150A8"/>
  </w:style>
  <w:style w:type="paragraph" w:customStyle="1" w:styleId="C898580961B248DF974F92775E6CD483">
    <w:name w:val="C898580961B248DF974F92775E6CD483"/>
    <w:rsid w:val="00D150A8"/>
  </w:style>
  <w:style w:type="paragraph" w:customStyle="1" w:styleId="94D8DDE2924D4894A63436E7D050B2DD">
    <w:name w:val="94D8DDE2924D4894A63436E7D050B2DD"/>
    <w:rsid w:val="00D150A8"/>
  </w:style>
  <w:style w:type="paragraph" w:customStyle="1" w:styleId="F0440917DCE743508BC5C4BF84D0086C">
    <w:name w:val="F0440917DCE743508BC5C4BF84D0086C"/>
    <w:rsid w:val="00D150A8"/>
  </w:style>
  <w:style w:type="paragraph" w:customStyle="1" w:styleId="4E752C2C60C6455F81BDF9AAE1A39BCF">
    <w:name w:val="4E752C2C60C6455F81BDF9AAE1A39BCF"/>
    <w:rsid w:val="00D150A8"/>
  </w:style>
  <w:style w:type="paragraph" w:customStyle="1" w:styleId="BE6F2D20092446C8B207282CEA218613">
    <w:name w:val="BE6F2D20092446C8B207282CEA218613"/>
    <w:rsid w:val="00D150A8"/>
  </w:style>
  <w:style w:type="paragraph" w:customStyle="1" w:styleId="4102A87E474D4A028FA3857EAAD18178">
    <w:name w:val="4102A87E474D4A028FA3857EAAD18178"/>
    <w:rsid w:val="00D150A8"/>
  </w:style>
  <w:style w:type="paragraph" w:customStyle="1" w:styleId="D96AFD3450404C88B864CEEA46098591">
    <w:name w:val="D96AFD3450404C88B864CEEA46098591"/>
    <w:rsid w:val="00D150A8"/>
  </w:style>
  <w:style w:type="paragraph" w:customStyle="1" w:styleId="29A95524675841D496949A44D7700198">
    <w:name w:val="29A95524675841D496949A44D7700198"/>
    <w:rsid w:val="00D150A8"/>
  </w:style>
  <w:style w:type="paragraph" w:customStyle="1" w:styleId="DE1221CA9F824089BECCDF6C32F22DC3">
    <w:name w:val="DE1221CA9F824089BECCDF6C32F22DC3"/>
    <w:rsid w:val="00D150A8"/>
  </w:style>
  <w:style w:type="paragraph" w:customStyle="1" w:styleId="7BB6444B67044ED1AABA939AB600142B">
    <w:name w:val="7BB6444B67044ED1AABA939AB600142B"/>
    <w:rsid w:val="00D150A8"/>
  </w:style>
  <w:style w:type="paragraph" w:customStyle="1" w:styleId="DF38FB04197D4D9E9AFB0CFBBE07AD45">
    <w:name w:val="DF38FB04197D4D9E9AFB0CFBBE07AD45"/>
    <w:rsid w:val="00D150A8"/>
  </w:style>
  <w:style w:type="paragraph" w:customStyle="1" w:styleId="AF63F493C7284C6A82D77EF9EA98DF55">
    <w:name w:val="AF63F493C7284C6A82D77EF9EA98DF55"/>
    <w:rsid w:val="00D150A8"/>
  </w:style>
  <w:style w:type="paragraph" w:customStyle="1" w:styleId="7622916FEE40422E84F17F845AD3C007">
    <w:name w:val="7622916FEE40422E84F17F845AD3C007"/>
    <w:rsid w:val="00D150A8"/>
  </w:style>
  <w:style w:type="paragraph" w:customStyle="1" w:styleId="2DE0776AD7914C63BA0A26468AB2882D">
    <w:name w:val="2DE0776AD7914C63BA0A26468AB2882D"/>
    <w:rsid w:val="00D150A8"/>
  </w:style>
  <w:style w:type="paragraph" w:customStyle="1" w:styleId="62A8EB7E9C8F48C2A5992AAE24FAE4CD">
    <w:name w:val="62A8EB7E9C8F48C2A5992AAE24FAE4CD"/>
    <w:rsid w:val="00D150A8"/>
  </w:style>
  <w:style w:type="paragraph" w:customStyle="1" w:styleId="721EBF78B14F480797E85A0AA348C8A6">
    <w:name w:val="721EBF78B14F480797E85A0AA348C8A6"/>
    <w:rsid w:val="00D150A8"/>
  </w:style>
  <w:style w:type="paragraph" w:customStyle="1" w:styleId="C73161D4C5AE42BEA1B81898F09C4E5B">
    <w:name w:val="C73161D4C5AE42BEA1B81898F09C4E5B"/>
    <w:rsid w:val="00D150A8"/>
  </w:style>
  <w:style w:type="paragraph" w:customStyle="1" w:styleId="B25BE94D17D24142A8F06B96066510DC">
    <w:name w:val="B25BE94D17D24142A8F06B96066510DC"/>
    <w:rsid w:val="00D150A8"/>
  </w:style>
  <w:style w:type="paragraph" w:customStyle="1" w:styleId="2DF78FB8E1C249AC8971300A78919C85">
    <w:name w:val="2DF78FB8E1C249AC8971300A78919C85"/>
    <w:rsid w:val="00D150A8"/>
  </w:style>
  <w:style w:type="paragraph" w:customStyle="1" w:styleId="6840AFA7604F45AF87FDEC048470C2C3">
    <w:name w:val="6840AFA7604F45AF87FDEC048470C2C3"/>
    <w:rsid w:val="00D150A8"/>
  </w:style>
  <w:style w:type="paragraph" w:customStyle="1" w:styleId="4FD362F47F6F41078BD258969E453C6C">
    <w:name w:val="4FD362F47F6F41078BD258969E453C6C"/>
    <w:rsid w:val="00D150A8"/>
  </w:style>
  <w:style w:type="paragraph" w:customStyle="1" w:styleId="684CDE57823748D6850D6DE5E0458B28">
    <w:name w:val="684CDE57823748D6850D6DE5E0458B28"/>
    <w:rsid w:val="00D150A8"/>
  </w:style>
  <w:style w:type="paragraph" w:customStyle="1" w:styleId="17000176BF274531A0184436D3C39DE1">
    <w:name w:val="17000176BF274531A0184436D3C39DE1"/>
    <w:rsid w:val="00D150A8"/>
  </w:style>
  <w:style w:type="paragraph" w:customStyle="1" w:styleId="A174917810194C7FA6596F68E137F2D5">
    <w:name w:val="A174917810194C7FA6596F68E137F2D5"/>
    <w:rsid w:val="00D150A8"/>
  </w:style>
  <w:style w:type="paragraph" w:customStyle="1" w:styleId="EBAA81B192314A759EBDBFEB8250A970">
    <w:name w:val="EBAA81B192314A759EBDBFEB8250A970"/>
    <w:rsid w:val="00D150A8"/>
  </w:style>
  <w:style w:type="paragraph" w:customStyle="1" w:styleId="884010AAA36D44988114CB59736992B4">
    <w:name w:val="884010AAA36D44988114CB59736992B4"/>
    <w:rsid w:val="00D150A8"/>
  </w:style>
  <w:style w:type="paragraph" w:customStyle="1" w:styleId="5685458F28EF441090E259627851CEF9">
    <w:name w:val="5685458F28EF441090E259627851CEF9"/>
    <w:rsid w:val="00D150A8"/>
  </w:style>
  <w:style w:type="paragraph" w:customStyle="1" w:styleId="D2C21655681C4E4EA39C8BE44C2D0CDE">
    <w:name w:val="D2C21655681C4E4EA39C8BE44C2D0CDE"/>
    <w:rsid w:val="00D150A8"/>
  </w:style>
  <w:style w:type="paragraph" w:customStyle="1" w:styleId="D2F463C9DD054194A672BB302CC85769">
    <w:name w:val="D2F463C9DD054194A672BB302CC85769"/>
    <w:rsid w:val="00D150A8"/>
  </w:style>
  <w:style w:type="paragraph" w:customStyle="1" w:styleId="88CE352C52744DDF8584AECCB6BD397E">
    <w:name w:val="88CE352C52744DDF8584AECCB6BD397E"/>
    <w:rsid w:val="00D150A8"/>
  </w:style>
  <w:style w:type="paragraph" w:customStyle="1" w:styleId="8E5DFA214ADF4B3A859DE54D26699851">
    <w:name w:val="8E5DFA214ADF4B3A859DE54D26699851"/>
    <w:rsid w:val="00D150A8"/>
  </w:style>
  <w:style w:type="paragraph" w:customStyle="1" w:styleId="E5EF89DE28D54773B2A11547AA58289D">
    <w:name w:val="E5EF89DE28D54773B2A11547AA58289D"/>
    <w:rsid w:val="00D150A8"/>
  </w:style>
  <w:style w:type="paragraph" w:customStyle="1" w:styleId="11BEE320D47344BBA789A5BC17855D4F">
    <w:name w:val="11BEE320D47344BBA789A5BC17855D4F"/>
    <w:rsid w:val="00D150A8"/>
  </w:style>
  <w:style w:type="paragraph" w:customStyle="1" w:styleId="0DD47A4020754CDF88FE5FE893D2ED57">
    <w:name w:val="0DD47A4020754CDF88FE5FE893D2ED57"/>
    <w:rsid w:val="00D150A8"/>
  </w:style>
  <w:style w:type="paragraph" w:customStyle="1" w:styleId="36979C84DAC443E3BCF74D77351EBA83">
    <w:name w:val="36979C84DAC443E3BCF74D77351EBA83"/>
    <w:rsid w:val="00D150A8"/>
  </w:style>
  <w:style w:type="paragraph" w:customStyle="1" w:styleId="C596902B17724F989F3753277E2226A5">
    <w:name w:val="C596902B17724F989F3753277E2226A5"/>
    <w:rsid w:val="00D150A8"/>
  </w:style>
  <w:style w:type="paragraph" w:customStyle="1" w:styleId="86C6525FB4E24EB6A845F20121481642">
    <w:name w:val="86C6525FB4E24EB6A845F20121481642"/>
    <w:rsid w:val="00D150A8"/>
  </w:style>
  <w:style w:type="paragraph" w:customStyle="1" w:styleId="EBC79F02B7D94A44AD6A2BA36F7CABAC">
    <w:name w:val="EBC79F02B7D94A44AD6A2BA36F7CABAC"/>
    <w:rsid w:val="00D150A8"/>
  </w:style>
  <w:style w:type="paragraph" w:customStyle="1" w:styleId="65DF6B92EED4489AA805C067CDF1793D">
    <w:name w:val="65DF6B92EED4489AA805C067CDF1793D"/>
    <w:rsid w:val="00D150A8"/>
  </w:style>
  <w:style w:type="paragraph" w:customStyle="1" w:styleId="5E0725E8665F4740ABD22DD5FCC522A4">
    <w:name w:val="5E0725E8665F4740ABD22DD5FCC522A4"/>
    <w:rsid w:val="00D150A8"/>
  </w:style>
  <w:style w:type="paragraph" w:customStyle="1" w:styleId="BA2F5AA836D54497AF040192A6C31443">
    <w:name w:val="BA2F5AA836D54497AF040192A6C31443"/>
    <w:rsid w:val="00D150A8"/>
  </w:style>
  <w:style w:type="paragraph" w:customStyle="1" w:styleId="11D0A875186443418088B628E09FB515">
    <w:name w:val="11D0A875186443418088B628E09FB515"/>
    <w:rsid w:val="00D150A8"/>
  </w:style>
  <w:style w:type="paragraph" w:customStyle="1" w:styleId="496BA1BA78074B238389DB8CDE4037E6">
    <w:name w:val="496BA1BA78074B238389DB8CDE4037E6"/>
    <w:rsid w:val="00D150A8"/>
  </w:style>
  <w:style w:type="paragraph" w:customStyle="1" w:styleId="208529EDB523491E8EFFEF2D253216A1">
    <w:name w:val="208529EDB523491E8EFFEF2D253216A1"/>
    <w:rsid w:val="00D150A8"/>
  </w:style>
  <w:style w:type="paragraph" w:customStyle="1" w:styleId="6E921FC0F01D4FE9B8BF4F072CF5B6D8">
    <w:name w:val="6E921FC0F01D4FE9B8BF4F072CF5B6D8"/>
    <w:rsid w:val="00D150A8"/>
  </w:style>
  <w:style w:type="paragraph" w:customStyle="1" w:styleId="20F2FEFF7ED8461CAE06BE2B83F2B2D8">
    <w:name w:val="20F2FEFF7ED8461CAE06BE2B83F2B2D8"/>
    <w:rsid w:val="00D150A8"/>
  </w:style>
  <w:style w:type="paragraph" w:customStyle="1" w:styleId="CD417601C4B242A0A82A96CEE69FB229">
    <w:name w:val="CD417601C4B242A0A82A96CEE69FB229"/>
    <w:rsid w:val="00D150A8"/>
  </w:style>
  <w:style w:type="paragraph" w:customStyle="1" w:styleId="2640433A20B44240B39771E39CBFE239">
    <w:name w:val="2640433A20B44240B39771E39CBFE239"/>
    <w:rsid w:val="00D150A8"/>
  </w:style>
  <w:style w:type="paragraph" w:customStyle="1" w:styleId="98FB14659311470BBEDBB6F5B7B218E7">
    <w:name w:val="98FB14659311470BBEDBB6F5B7B218E7"/>
    <w:rsid w:val="00D150A8"/>
  </w:style>
  <w:style w:type="paragraph" w:customStyle="1" w:styleId="B7ADEFCA3E014E4CB1BE4BB8ACFBFAF9">
    <w:name w:val="B7ADEFCA3E014E4CB1BE4BB8ACFBFAF9"/>
    <w:rsid w:val="00D150A8"/>
  </w:style>
  <w:style w:type="paragraph" w:customStyle="1" w:styleId="D0E49234315444F68EBCC5218CB71041">
    <w:name w:val="D0E49234315444F68EBCC5218CB71041"/>
    <w:rsid w:val="00D150A8"/>
  </w:style>
  <w:style w:type="paragraph" w:customStyle="1" w:styleId="8DEB26A7CFA74B2087CABADCF6E24EB7">
    <w:name w:val="8DEB26A7CFA74B2087CABADCF6E24EB7"/>
    <w:rsid w:val="00D150A8"/>
  </w:style>
  <w:style w:type="paragraph" w:customStyle="1" w:styleId="612059CEEBC14F838C898D127EF7A5A5">
    <w:name w:val="612059CEEBC14F838C898D127EF7A5A5"/>
    <w:rsid w:val="00D150A8"/>
  </w:style>
  <w:style w:type="paragraph" w:customStyle="1" w:styleId="CB1C92E73B9F4B12B65B4C025335E393">
    <w:name w:val="CB1C92E73B9F4B12B65B4C025335E393"/>
    <w:rsid w:val="00D150A8"/>
  </w:style>
  <w:style w:type="paragraph" w:customStyle="1" w:styleId="B59D18E2AD62421BA1F43496A3673F45">
    <w:name w:val="B59D18E2AD62421BA1F43496A3673F45"/>
    <w:rsid w:val="00D150A8"/>
  </w:style>
  <w:style w:type="paragraph" w:customStyle="1" w:styleId="A22828434EF64FF3AD8610ADEEA2969E">
    <w:name w:val="A22828434EF64FF3AD8610ADEEA2969E"/>
    <w:rsid w:val="00D150A8"/>
  </w:style>
  <w:style w:type="paragraph" w:customStyle="1" w:styleId="FA27A25D2D2643A7BBF31A4266CDB2C4">
    <w:name w:val="FA27A25D2D2643A7BBF31A4266CDB2C4"/>
    <w:rsid w:val="00D150A8"/>
  </w:style>
  <w:style w:type="paragraph" w:customStyle="1" w:styleId="FBC28640D9204584A7B9B9E9F53A66DA">
    <w:name w:val="FBC28640D9204584A7B9B9E9F53A66DA"/>
    <w:rsid w:val="00D150A8"/>
  </w:style>
  <w:style w:type="paragraph" w:customStyle="1" w:styleId="3DE36270F2BD44F6A0A8332079BC75CC">
    <w:name w:val="3DE36270F2BD44F6A0A8332079BC75CC"/>
    <w:rsid w:val="00D150A8"/>
  </w:style>
  <w:style w:type="paragraph" w:customStyle="1" w:styleId="7FD118754BFE48CE9CEFF8D87C133B6E">
    <w:name w:val="7FD118754BFE48CE9CEFF8D87C133B6E"/>
    <w:rsid w:val="00D150A8"/>
  </w:style>
  <w:style w:type="paragraph" w:customStyle="1" w:styleId="AB9EE111A14941619F4D6456CC336802">
    <w:name w:val="AB9EE111A14941619F4D6456CC336802"/>
    <w:rsid w:val="00D150A8"/>
  </w:style>
  <w:style w:type="paragraph" w:customStyle="1" w:styleId="7D4981709B3544DE9F15BE40C429BABD">
    <w:name w:val="7D4981709B3544DE9F15BE40C429BABD"/>
    <w:rsid w:val="00D150A8"/>
  </w:style>
  <w:style w:type="paragraph" w:customStyle="1" w:styleId="C7B8A028906E46DAA9FD4FB6CCFD385C">
    <w:name w:val="C7B8A028906E46DAA9FD4FB6CCFD385C"/>
    <w:rsid w:val="00D150A8"/>
  </w:style>
  <w:style w:type="paragraph" w:customStyle="1" w:styleId="F61EED57B0BB4AB68D16FC2775F19CF4">
    <w:name w:val="F61EED57B0BB4AB68D16FC2775F19CF4"/>
    <w:rsid w:val="00D150A8"/>
  </w:style>
  <w:style w:type="paragraph" w:customStyle="1" w:styleId="6341BB8C213E43759515E3F6876F3647">
    <w:name w:val="6341BB8C213E43759515E3F6876F3647"/>
    <w:rsid w:val="00D150A8"/>
  </w:style>
  <w:style w:type="paragraph" w:customStyle="1" w:styleId="D8F1FD46069D40FCB2069C03C35E46C4">
    <w:name w:val="D8F1FD46069D40FCB2069C03C35E46C4"/>
    <w:rsid w:val="00D150A8"/>
  </w:style>
  <w:style w:type="paragraph" w:customStyle="1" w:styleId="2C907BCD0A114D0CBB39E904823DDE9E">
    <w:name w:val="2C907BCD0A114D0CBB39E904823DDE9E"/>
  </w:style>
  <w:style w:type="paragraph" w:customStyle="1" w:styleId="428DBA26DC574A68A763B6AA24B26DB8">
    <w:name w:val="428DBA26DC574A68A763B6AA24B26DB8"/>
  </w:style>
  <w:style w:type="paragraph" w:customStyle="1" w:styleId="D2BED458D7BE4F20A014E6BA70F0CAF3">
    <w:name w:val="D2BED458D7BE4F20A014E6BA70F0CAF3"/>
  </w:style>
  <w:style w:type="paragraph" w:customStyle="1" w:styleId="CE4733B9914A40CDA3F110C273EEDDB8">
    <w:name w:val="CE4733B9914A40CDA3F110C273EEDDB8"/>
  </w:style>
  <w:style w:type="paragraph" w:customStyle="1" w:styleId="78F3BA547B2E410582BA7BAF6181C555">
    <w:name w:val="78F3BA547B2E410582BA7BAF6181C555"/>
  </w:style>
  <w:style w:type="paragraph" w:customStyle="1" w:styleId="073A45EF42584C399BEA2900A5E2B2D8">
    <w:name w:val="073A45EF42584C399BEA2900A5E2B2D8"/>
  </w:style>
  <w:style w:type="paragraph" w:customStyle="1" w:styleId="A4CACD0704FE49DE833F0D8C2CF10FC9">
    <w:name w:val="A4CACD0704FE49DE833F0D8C2CF10FC9"/>
  </w:style>
  <w:style w:type="paragraph" w:customStyle="1" w:styleId="C885530598F84FB284896E017B76E4FA">
    <w:name w:val="C885530598F84FB284896E017B76E4FA"/>
  </w:style>
  <w:style w:type="paragraph" w:customStyle="1" w:styleId="0CC2A61B984A4F7986409285F974FDDB">
    <w:name w:val="0CC2A61B984A4F7986409285F974FDDB"/>
  </w:style>
  <w:style w:type="paragraph" w:customStyle="1" w:styleId="B0E61CF142B047DF9EC9F26DC1199EA3">
    <w:name w:val="B0E61CF142B047DF9EC9F26DC1199EA3"/>
  </w:style>
  <w:style w:type="paragraph" w:customStyle="1" w:styleId="E8F64803F2AB40D9875F1440B48AD22E">
    <w:name w:val="E8F64803F2AB40D9875F1440B48AD22E"/>
  </w:style>
  <w:style w:type="paragraph" w:customStyle="1" w:styleId="CE1BF1CD245E4FC3BEB05E512EFC4A5B">
    <w:name w:val="CE1BF1CD245E4FC3BEB05E512EFC4A5B"/>
  </w:style>
  <w:style w:type="paragraph" w:customStyle="1" w:styleId="2CA3A1D326504CADBF9CEDF5EB4B3FD0">
    <w:name w:val="2CA3A1D326504CADBF9CEDF5EB4B3FD0"/>
  </w:style>
  <w:style w:type="paragraph" w:customStyle="1" w:styleId="84018B405158492BA97A28A0C9743140">
    <w:name w:val="84018B405158492BA97A28A0C9743140"/>
  </w:style>
  <w:style w:type="paragraph" w:customStyle="1" w:styleId="48907810DD434ACF98DC293D8B976703">
    <w:name w:val="48907810DD434ACF98DC293D8B976703"/>
  </w:style>
  <w:style w:type="paragraph" w:customStyle="1" w:styleId="A89D6F211FD849A8B3438923CCBDC071">
    <w:name w:val="A89D6F211FD849A8B3438923CCBDC071"/>
  </w:style>
  <w:style w:type="paragraph" w:customStyle="1" w:styleId="A6BE7ED00CA64DC1A028876B8A2ED967">
    <w:name w:val="A6BE7ED00CA64DC1A028876B8A2ED967"/>
  </w:style>
  <w:style w:type="paragraph" w:customStyle="1" w:styleId="A8FEF08DD6D04A758A99961AB700FD30">
    <w:name w:val="A8FEF08DD6D04A758A99961AB700FD30"/>
  </w:style>
  <w:style w:type="paragraph" w:customStyle="1" w:styleId="111FBA248CA74C8E9B676155CBAD0E04">
    <w:name w:val="111FBA248CA74C8E9B676155CBAD0E04"/>
  </w:style>
  <w:style w:type="paragraph" w:customStyle="1" w:styleId="3D4E4CC398EA4BDB9D4DBD39493DBB48">
    <w:name w:val="3D4E4CC398EA4BDB9D4DBD39493DBB48"/>
  </w:style>
  <w:style w:type="paragraph" w:customStyle="1" w:styleId="DEDBA92DF1FE425B87D47C976131A7C8">
    <w:name w:val="DEDBA92DF1FE425B87D47C976131A7C8"/>
  </w:style>
  <w:style w:type="paragraph" w:customStyle="1" w:styleId="F49538D0BDC54F469492039100ED006F">
    <w:name w:val="F49538D0BDC54F469492039100ED006F"/>
  </w:style>
  <w:style w:type="paragraph" w:customStyle="1" w:styleId="49C4E1C4B68C442984D2ACE66584B56B">
    <w:name w:val="49C4E1C4B68C442984D2ACE66584B56B"/>
  </w:style>
  <w:style w:type="paragraph" w:customStyle="1" w:styleId="566F065ABD7C4DF3941C3515BB1DAC0E">
    <w:name w:val="566F065ABD7C4DF3941C3515BB1DAC0E"/>
  </w:style>
  <w:style w:type="paragraph" w:customStyle="1" w:styleId="AD3C322CBC074D8180140BBFAEB0E6C2">
    <w:name w:val="AD3C322CBC074D8180140BBFAEB0E6C2"/>
  </w:style>
  <w:style w:type="paragraph" w:customStyle="1" w:styleId="ECECACC422BE4EB7BA8584217994B48C">
    <w:name w:val="ECECACC422BE4EB7BA8584217994B48C"/>
  </w:style>
  <w:style w:type="paragraph" w:customStyle="1" w:styleId="6FDECFC285E34BBAB15EB01BB4FD00B7">
    <w:name w:val="6FDECFC285E34BBAB15EB01BB4FD00B7"/>
  </w:style>
  <w:style w:type="paragraph" w:customStyle="1" w:styleId="D23EE48E26B541EF97ABDCA5E326C9E0">
    <w:name w:val="D23EE48E26B541EF97ABDCA5E326C9E0"/>
  </w:style>
  <w:style w:type="paragraph" w:customStyle="1" w:styleId="A5BE2894F8C54CE0B61B1568225518EE">
    <w:name w:val="A5BE2894F8C54CE0B61B1568225518EE"/>
  </w:style>
  <w:style w:type="paragraph" w:customStyle="1" w:styleId="BA3A69354DCC48CBAC73C3B9852A670F">
    <w:name w:val="BA3A69354DCC48CBAC73C3B9852A670F"/>
  </w:style>
  <w:style w:type="paragraph" w:customStyle="1" w:styleId="A6B4B2A8AB9B47918B450AF3096BF7ED">
    <w:name w:val="A6B4B2A8AB9B47918B450AF3096BF7ED"/>
  </w:style>
  <w:style w:type="paragraph" w:customStyle="1" w:styleId="144D0C9EEDB34567AF1CA2C4311959FF">
    <w:name w:val="144D0C9EEDB34567AF1CA2C4311959FF"/>
  </w:style>
  <w:style w:type="paragraph" w:customStyle="1" w:styleId="4DEFD82160974BBBA6860DC2B84F5283">
    <w:name w:val="4DEFD82160974BBBA6860DC2B84F5283"/>
  </w:style>
  <w:style w:type="paragraph" w:customStyle="1" w:styleId="E1F21F309BA14AA384D38F2F7BC0153A">
    <w:name w:val="E1F21F309BA14AA384D38F2F7BC0153A"/>
  </w:style>
  <w:style w:type="paragraph" w:customStyle="1" w:styleId="6A13D5AF4C064899ACA81BE57731C0AF">
    <w:name w:val="6A13D5AF4C064899ACA81BE57731C0AF"/>
  </w:style>
  <w:style w:type="paragraph" w:customStyle="1" w:styleId="9D7D48D129CD4A7FB5231253DBEDF4F5">
    <w:name w:val="9D7D48D129CD4A7FB5231253DBEDF4F5"/>
  </w:style>
  <w:style w:type="paragraph" w:customStyle="1" w:styleId="23B8EB2E46674A9C807B0C98193CB1BF">
    <w:name w:val="23B8EB2E46674A9C807B0C98193CB1BF"/>
  </w:style>
  <w:style w:type="paragraph" w:customStyle="1" w:styleId="A7E386F27E2B4574986FAE9D4BFBD623">
    <w:name w:val="A7E386F27E2B4574986FAE9D4BFBD623"/>
  </w:style>
  <w:style w:type="paragraph" w:customStyle="1" w:styleId="0CB6E1FDF3BD4937824B6336D9A572C5">
    <w:name w:val="0CB6E1FDF3BD4937824B6336D9A572C5"/>
  </w:style>
  <w:style w:type="paragraph" w:customStyle="1" w:styleId="A772E6B5CCEC480189F0A5F2ABCC38F1">
    <w:name w:val="A772E6B5CCEC480189F0A5F2ABCC38F1"/>
  </w:style>
  <w:style w:type="paragraph" w:customStyle="1" w:styleId="A92CEA5C85974F76918D297184CAC978">
    <w:name w:val="A92CEA5C85974F76918D297184CAC978"/>
  </w:style>
  <w:style w:type="paragraph" w:customStyle="1" w:styleId="6866D64F9E7146C7A51374923533DD10">
    <w:name w:val="6866D64F9E7146C7A51374923533DD10"/>
  </w:style>
  <w:style w:type="paragraph" w:customStyle="1" w:styleId="2C112F3EF60C4A6C939DF6A20C1AC828">
    <w:name w:val="2C112F3EF60C4A6C939DF6A20C1AC828"/>
  </w:style>
  <w:style w:type="paragraph" w:customStyle="1" w:styleId="A0F34205D3D646DEAA83A4C73E46AAEC">
    <w:name w:val="A0F34205D3D646DEAA83A4C73E46AAEC"/>
  </w:style>
  <w:style w:type="paragraph" w:customStyle="1" w:styleId="6833701575484B87A558E4AA730D8483">
    <w:name w:val="6833701575484B87A558E4AA730D8483"/>
  </w:style>
  <w:style w:type="paragraph" w:customStyle="1" w:styleId="2DAEE9C7C5D3438290E5A9D6E5448413">
    <w:name w:val="2DAEE9C7C5D3438290E5A9D6E5448413"/>
  </w:style>
  <w:style w:type="paragraph" w:customStyle="1" w:styleId="F4D563F8D9824DD7B7601F606AFE1C30">
    <w:name w:val="F4D563F8D9824DD7B7601F606AFE1C30"/>
  </w:style>
  <w:style w:type="paragraph" w:customStyle="1" w:styleId="705546DEBFB44116AC44CD755A99BD5E">
    <w:name w:val="705546DEBFB44116AC44CD755A99BD5E"/>
  </w:style>
  <w:style w:type="paragraph" w:customStyle="1" w:styleId="761FDDBD2C54422FBEFFF835ACF9A178">
    <w:name w:val="761FDDBD2C54422FBEFFF835ACF9A178"/>
  </w:style>
  <w:style w:type="paragraph" w:customStyle="1" w:styleId="8379E59A4F4540C2836A7D83B43B77EB">
    <w:name w:val="8379E59A4F4540C2836A7D83B43B77EB"/>
  </w:style>
  <w:style w:type="paragraph" w:customStyle="1" w:styleId="C9B606D0297D4425B9C078C180A3CA13">
    <w:name w:val="C9B606D0297D4425B9C078C180A3CA13"/>
  </w:style>
  <w:style w:type="paragraph" w:customStyle="1" w:styleId="625148E0F2D544939D199E98BF109366">
    <w:name w:val="625148E0F2D544939D199E98BF109366"/>
  </w:style>
  <w:style w:type="paragraph" w:customStyle="1" w:styleId="5FE29FE5E05A4651895AA5ACD0E90C13">
    <w:name w:val="5FE29FE5E05A4651895AA5ACD0E90C13"/>
  </w:style>
  <w:style w:type="paragraph" w:customStyle="1" w:styleId="FD98804FBAF0421790E2397FD1CA0DF5">
    <w:name w:val="FD98804FBAF0421790E2397FD1CA0DF5"/>
  </w:style>
  <w:style w:type="paragraph" w:customStyle="1" w:styleId="492A113085CD4392A1BD8861F9616F66">
    <w:name w:val="492A113085CD4392A1BD8861F9616F66"/>
  </w:style>
  <w:style w:type="paragraph" w:customStyle="1" w:styleId="69BCDAED84CD473F8B2192AAE02D2F8D">
    <w:name w:val="69BCDAED84CD473F8B2192AAE02D2F8D"/>
  </w:style>
  <w:style w:type="paragraph" w:customStyle="1" w:styleId="BEC2960EFC74412ABADB6B7309A8085E">
    <w:name w:val="BEC2960EFC74412ABADB6B7309A8085E"/>
  </w:style>
  <w:style w:type="paragraph" w:customStyle="1" w:styleId="24D566FBDD65479581BE1B5AF4E36625">
    <w:name w:val="24D566FBDD65479581BE1B5AF4E36625"/>
  </w:style>
  <w:style w:type="paragraph" w:customStyle="1" w:styleId="4D69F6D2002944AA95EA2A72BD59D852">
    <w:name w:val="4D69F6D2002944AA95EA2A72BD59D852"/>
  </w:style>
  <w:style w:type="paragraph" w:customStyle="1" w:styleId="DC7B4FA22448429A8BE2C6AF598F44DF">
    <w:name w:val="DC7B4FA22448429A8BE2C6AF598F44DF"/>
  </w:style>
  <w:style w:type="paragraph" w:customStyle="1" w:styleId="B3F9347C31114E0F91D41CBCF7B950B0">
    <w:name w:val="B3F9347C31114E0F91D41CBCF7B950B0"/>
  </w:style>
  <w:style w:type="paragraph" w:customStyle="1" w:styleId="8130D04970D24C8998087F557E8AC4CC">
    <w:name w:val="8130D04970D24C8998087F557E8AC4CC"/>
    <w:rsid w:val="00A257EC"/>
  </w:style>
  <w:style w:type="paragraph" w:customStyle="1" w:styleId="A7ED6FBE22304F67806E62720139D6A2">
    <w:name w:val="A7ED6FBE22304F67806E62720139D6A2"/>
    <w:rsid w:val="00A257EC"/>
  </w:style>
  <w:style w:type="paragraph" w:customStyle="1" w:styleId="E28CDAB7AE18412EA544AAD8F4BE57BB">
    <w:name w:val="E28CDAB7AE18412EA544AAD8F4BE57BB"/>
    <w:rsid w:val="00A257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2021-05-07T15:48:00Z</dcterms:created>
  <dcterms:modified xsi:type="dcterms:W3CDTF">2021-06-27T06:02:00Z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